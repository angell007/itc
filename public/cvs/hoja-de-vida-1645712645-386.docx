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5"/>
        <w:gridCol w:w="2500"/>
        <w:gridCol w:w="2864"/>
        <w:gridCol w:w="2007"/>
        <w:gridCol w:w="2564"/>
      </w:tblGrid>
      <w:tr w:rsidR="00605A5B" w:rsidRPr="003700D7" w14:paraId="212E0C10" w14:textId="77777777" w:rsidTr="00FE05BC">
        <w:trPr>
          <w:trHeight w:val="1701"/>
        </w:trPr>
        <w:tc>
          <w:tcPr>
            <w:tcW w:w="870" w:type="dxa"/>
            <w:tcBorders>
              <w:bottom w:val="single" w:sz="18" w:space="0" w:color="648276" w:themeColor="accent5"/>
            </w:tcBorders>
          </w:tcPr>
          <w:p w14:paraId="5D44731E" w14:textId="77777777" w:rsidR="00605A5B" w:rsidRPr="003700D7" w:rsidRDefault="00605A5B">
            <w:pPr>
              <w:rPr>
                <w:noProof/>
              </w:rPr>
            </w:pPr>
          </w:p>
        </w:tc>
        <w:tc>
          <w:tcPr>
            <w:tcW w:w="8721" w:type="dxa"/>
            <w:gridSpan w:val="3"/>
            <w:tcBorders>
              <w:bottom w:val="single" w:sz="18" w:space="0" w:color="648276" w:themeColor="accent5"/>
            </w:tcBorders>
          </w:tcPr>
          <w:p w14:paraId="2832F77B" w14:textId="77777777" w:rsidR="00605A5B" w:rsidRDefault="00FE05BC" w:rsidP="00FE05BC">
            <w:pPr>
              <w:pStyle w:val="Puesto"/>
              <w:rPr>
                <w:noProof/>
                <w:sz w:val="56"/>
                <w:szCs w:val="56"/>
              </w:rPr>
            </w:pPr>
            <w:r w:rsidRPr="00FE05BC">
              <w:rPr>
                <w:noProof/>
                <w:sz w:val="56"/>
                <w:szCs w:val="56"/>
              </w:rPr>
              <w:t>Jhon Mario Pasachoa Salazar</w:t>
            </w:r>
          </w:p>
          <w:p w14:paraId="167B8CB2" w14:textId="12A5D882" w:rsidR="00FE05BC" w:rsidRPr="00FE05BC" w:rsidRDefault="00FE05BC" w:rsidP="00FE05BC"/>
        </w:tc>
        <w:tc>
          <w:tcPr>
            <w:tcW w:w="852" w:type="dxa"/>
            <w:tcBorders>
              <w:bottom w:val="single" w:sz="18" w:space="0" w:color="648276" w:themeColor="accent5"/>
            </w:tcBorders>
          </w:tcPr>
          <w:p w14:paraId="1CD136BF" w14:textId="3253115C" w:rsidR="00605A5B" w:rsidRPr="003700D7" w:rsidRDefault="00FE05BC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7CDB477" wp14:editId="182CB423">
                  <wp:extent cx="1238250" cy="1095375"/>
                  <wp:effectExtent l="76200" t="76200" r="133350" b="1428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tic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95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1B" w:rsidRPr="003700D7" w14:paraId="5AF04111" w14:textId="77777777" w:rsidTr="00472C7B">
        <w:tc>
          <w:tcPr>
            <w:tcW w:w="3545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E919102" w14:textId="77777777" w:rsidR="00F4501B" w:rsidRPr="003700D7" w:rsidRDefault="00F4501B">
            <w:pPr>
              <w:rPr>
                <w:noProof/>
              </w:rPr>
            </w:pPr>
          </w:p>
        </w:tc>
        <w:tc>
          <w:tcPr>
            <w:tcW w:w="348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174F9B5" w14:textId="77777777" w:rsidR="00F4501B" w:rsidRPr="003700D7" w:rsidRDefault="00F4501B">
            <w:pPr>
              <w:rPr>
                <w:noProof/>
              </w:rPr>
            </w:pPr>
          </w:p>
        </w:tc>
        <w:tc>
          <w:tcPr>
            <w:tcW w:w="3416" w:type="dxa"/>
            <w:gridSpan w:val="2"/>
            <w:tcBorders>
              <w:top w:val="single" w:sz="18" w:space="0" w:color="648276" w:themeColor="accent5"/>
            </w:tcBorders>
          </w:tcPr>
          <w:p w14:paraId="6F9C5185" w14:textId="77777777" w:rsidR="00F4501B" w:rsidRPr="003700D7" w:rsidRDefault="00F4501B">
            <w:pPr>
              <w:rPr>
                <w:noProof/>
              </w:rPr>
            </w:pPr>
          </w:p>
        </w:tc>
      </w:tr>
      <w:tr w:rsidR="00605A5B" w:rsidRPr="003700D7" w14:paraId="2CD01AAD" w14:textId="77777777" w:rsidTr="00B17150">
        <w:trPr>
          <w:trHeight w:val="310"/>
        </w:trPr>
        <w:tc>
          <w:tcPr>
            <w:tcW w:w="3545" w:type="dxa"/>
            <w:gridSpan w:val="2"/>
            <w:tcBorders>
              <w:right w:val="single" w:sz="18" w:space="0" w:color="648276" w:themeColor="accent5"/>
            </w:tcBorders>
          </w:tcPr>
          <w:p w14:paraId="4DFD1CCA" w14:textId="77777777" w:rsidR="00605A5B" w:rsidRPr="003700D7" w:rsidRDefault="00D14B34" w:rsidP="00605A5B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E65998931D2B43A18A83A222986B57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3700D7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5F502967" w14:textId="523450BA" w:rsidR="00C1095A" w:rsidRPr="00DA6534" w:rsidRDefault="008F38F1" w:rsidP="00C1095A">
            <w:pPr>
              <w:pStyle w:val="Textoalaizquierda"/>
              <w:rPr>
                <w:rFonts w:asciiTheme="minorHAnsi" w:hAnsiTheme="minorHAnsi" w:cstheme="minorHAnsi"/>
                <w:color w:val="auto"/>
                <w:szCs w:val="22"/>
                <w:lang w:eastAsia="es-CO"/>
              </w:rPr>
            </w:pPr>
            <w:r w:rsidRPr="00DA6534">
              <w:rPr>
                <w:rFonts w:asciiTheme="minorHAnsi" w:hAnsiTheme="minorHAnsi" w:cstheme="minorHAnsi"/>
                <w:color w:val="auto"/>
                <w:szCs w:val="22"/>
                <w:lang w:eastAsia="es-CO"/>
              </w:rPr>
              <w:t>Kr 91 No 128ª – 47 Suba</w:t>
            </w:r>
          </w:p>
          <w:p w14:paraId="5B9AFE0F" w14:textId="64117B89" w:rsidR="008F38F1" w:rsidRPr="00DA6534" w:rsidRDefault="008F38F1" w:rsidP="008F38F1">
            <w:pPr>
              <w:jc w:val="right"/>
              <w:rPr>
                <w:rFonts w:asciiTheme="minorHAnsi" w:hAnsiTheme="minorHAnsi" w:cstheme="minorHAnsi"/>
                <w:color w:val="auto"/>
                <w:sz w:val="22"/>
                <w:szCs w:val="22"/>
                <w:lang w:eastAsia="es-CO"/>
              </w:rPr>
            </w:pPr>
            <w:r w:rsidRPr="00DA6534">
              <w:rPr>
                <w:rFonts w:asciiTheme="minorHAnsi" w:hAnsiTheme="minorHAnsi" w:cstheme="minorHAnsi"/>
                <w:color w:val="auto"/>
                <w:sz w:val="22"/>
                <w:szCs w:val="22"/>
                <w:lang w:eastAsia="es-CO"/>
              </w:rPr>
              <w:t>BOGOTA D.C</w:t>
            </w:r>
          </w:p>
          <w:p w14:paraId="2151306F" w14:textId="74DA7CA2" w:rsidR="00C1095A" w:rsidRPr="00DA6534" w:rsidRDefault="008F38F1" w:rsidP="00C1095A">
            <w:pPr>
              <w:pStyle w:val="Textoalaizquierda"/>
              <w:rPr>
                <w:rFonts w:asciiTheme="minorHAnsi" w:hAnsiTheme="minorHAnsi" w:cstheme="minorHAnsi"/>
                <w:noProof/>
                <w:color w:val="auto"/>
                <w:szCs w:val="22"/>
              </w:rPr>
            </w:pPr>
            <w:r w:rsidRPr="00DA6534">
              <w:rPr>
                <w:rFonts w:asciiTheme="minorHAnsi" w:hAnsiTheme="minorHAnsi" w:cstheme="minorHAnsi"/>
                <w:noProof/>
                <w:color w:val="auto"/>
                <w:szCs w:val="22"/>
              </w:rPr>
              <w:t>3219902369</w:t>
            </w:r>
          </w:p>
          <w:p w14:paraId="5A40CC74" w14:textId="77777777" w:rsidR="008F38F1" w:rsidRPr="00DA6534" w:rsidRDefault="00D14B34" w:rsidP="008F38F1">
            <w:pPr>
              <w:pStyle w:val="Sinespaciado"/>
              <w:jc w:val="right"/>
              <w:rPr>
                <w:rFonts w:asciiTheme="minorHAnsi" w:hAnsiTheme="minorHAnsi" w:cstheme="minorHAnsi"/>
                <w:color w:val="auto"/>
                <w:sz w:val="22"/>
                <w:szCs w:val="22"/>
                <w:lang w:eastAsia="es-CO"/>
              </w:rPr>
            </w:pPr>
            <w:hyperlink r:id="rId11" w:history="1">
              <w:r w:rsidR="008F38F1" w:rsidRPr="00DA6534">
                <w:rPr>
                  <w:rFonts w:asciiTheme="minorHAnsi" w:hAnsiTheme="minorHAnsi" w:cstheme="minorHAnsi"/>
                  <w:color w:val="auto"/>
                  <w:sz w:val="22"/>
                  <w:szCs w:val="22"/>
                  <w:lang w:eastAsia="es-CO"/>
                </w:rPr>
                <w:t>jhonpasachoa@gmail.com</w:t>
              </w:r>
            </w:hyperlink>
          </w:p>
          <w:p w14:paraId="3C630FD2" w14:textId="77777777" w:rsidR="00605A5B" w:rsidRPr="003700D7" w:rsidRDefault="00605A5B" w:rsidP="008F38F1">
            <w:pPr>
              <w:pStyle w:val="Textoalaizquierda"/>
              <w:jc w:val="both"/>
              <w:rPr>
                <w:noProof/>
              </w:rPr>
            </w:pPr>
          </w:p>
        </w:tc>
        <w:tc>
          <w:tcPr>
            <w:tcW w:w="6898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F62C534" w14:textId="39E36768" w:rsidR="00605A5B" w:rsidRPr="003700D7" w:rsidRDefault="008F38F1" w:rsidP="00605A5B">
            <w:pPr>
              <w:pStyle w:val="Ttulo2"/>
              <w:rPr>
                <w:noProof/>
              </w:rPr>
            </w:pPr>
            <w:r>
              <w:rPr>
                <w:noProof/>
              </w:rPr>
              <w:t>perfil</w:t>
            </w:r>
          </w:p>
          <w:p w14:paraId="3D8777CE" w14:textId="2EF08AE4" w:rsidR="00B17150" w:rsidRPr="00536256" w:rsidRDefault="00B17150" w:rsidP="00B17150">
            <w:pPr>
              <w:pStyle w:val="Ttulo4"/>
              <w:shd w:val="clear" w:color="auto" w:fill="FFFFFF"/>
              <w:spacing w:before="0" w:line="345" w:lineRule="atLeast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  <w:r w:rsidRPr="00536256">
              <w:rPr>
                <w:rFonts w:ascii="Arial" w:hAnsi="Arial" w:cs="Arial"/>
                <w:bCs/>
                <w:i w:val="0"/>
                <w:color w:val="auto"/>
                <w:sz w:val="18"/>
                <w:szCs w:val="18"/>
              </w:rPr>
              <w:t>I</w:t>
            </w:r>
            <w:r w:rsidRPr="00536256">
              <w:rPr>
                <w:rFonts w:ascii="Arial" w:hAnsi="Arial" w:cs="Arial"/>
                <w:bCs/>
                <w:i w:val="0"/>
                <w:color w:val="auto"/>
                <w:sz w:val="22"/>
                <w:szCs w:val="22"/>
              </w:rPr>
              <w:t>ngeniero Electromecánico en proceso de f</w:t>
            </w:r>
            <w:r w:rsidRPr="00536256">
              <w:rPr>
                <w:rFonts w:ascii="Arial" w:hAnsi="Arial" w:cs="Arial"/>
                <w:bCs/>
                <w:i w:val="0"/>
                <w:color w:val="auto"/>
                <w:sz w:val="22"/>
                <w:szCs w:val="22"/>
              </w:rPr>
              <w:t xml:space="preserve">ormación, con experiencia en </w:t>
            </w:r>
            <w:r w:rsidRPr="00536256">
              <w:rPr>
                <w:rFonts w:ascii="Arial" w:hAnsi="Arial" w:cs="Arial"/>
                <w:bCs/>
                <w:i w:val="0"/>
                <w:color w:val="auto"/>
                <w:sz w:val="22"/>
                <w:szCs w:val="22"/>
              </w:rPr>
              <w:t>instalación de cableado estructurado y equipos eléctricos, mantenimiento preventivo y correctivo, realización de pruebas técnicas, identificación de fallas, cambio de repuestos, control de inventarios, reporte de novedades y presentación de informes; con compromiso, adaptabilidad, trabajo en equipo y orientación a resultados.</w:t>
            </w:r>
          </w:p>
          <w:p w14:paraId="4B343488" w14:textId="6EFDF95C" w:rsidR="00605A5B" w:rsidRPr="00472C7B" w:rsidRDefault="00605A5B" w:rsidP="00B17150">
            <w:pPr>
              <w:pStyle w:val="Sinespaciado"/>
              <w:rPr>
                <w:noProof/>
                <w:szCs w:val="22"/>
              </w:rPr>
            </w:pPr>
          </w:p>
        </w:tc>
      </w:tr>
      <w:tr w:rsidR="000E1D44" w:rsidRPr="003700D7" w14:paraId="0A94592C" w14:textId="77777777" w:rsidTr="00082BB9">
        <w:trPr>
          <w:trHeight w:val="5022"/>
        </w:trPr>
        <w:tc>
          <w:tcPr>
            <w:tcW w:w="3545" w:type="dxa"/>
            <w:gridSpan w:val="2"/>
            <w:tcBorders>
              <w:right w:val="single" w:sz="18" w:space="0" w:color="648276" w:themeColor="accent5"/>
            </w:tcBorders>
          </w:tcPr>
          <w:p w14:paraId="469C2D73" w14:textId="691D11C2" w:rsidR="000E1D44" w:rsidRPr="003700D7" w:rsidRDefault="00D14B34" w:rsidP="000E1D44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723097672"/>
                <w:placeholder>
                  <w:docPart w:val="8C8C5673FA5A43CEA5CACCE5F7789A8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3700D7">
                  <w:rPr>
                    <w:noProof/>
                    <w:lang w:bidi="es-ES"/>
                  </w:rPr>
                  <w:t>Formación</w:t>
                </w:r>
              </w:sdtContent>
            </w:sdt>
          </w:p>
          <w:p w14:paraId="0EB6402B" w14:textId="77777777" w:rsidR="00536256" w:rsidRDefault="00536256" w:rsidP="00472C7B">
            <w:pPr>
              <w:pStyle w:val="Textoalaizquierda"/>
              <w:rPr>
                <w:color w:val="auto"/>
                <w:szCs w:val="22"/>
                <w:lang w:val="es-ES_tradnl"/>
              </w:rPr>
            </w:pPr>
          </w:p>
          <w:p w14:paraId="4A0348C0" w14:textId="77777777" w:rsidR="00536256" w:rsidRPr="00DA6534" w:rsidRDefault="00536256" w:rsidP="00536256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 w:rsidRPr="00DA6534">
              <w:rPr>
                <w:color w:val="auto"/>
                <w:szCs w:val="22"/>
                <w:lang w:val="es-ES_tradnl"/>
              </w:rPr>
              <w:t xml:space="preserve">ESCUELA TECNOLÓGICA INSTITUTO TECNICO CENTRAL </w:t>
            </w:r>
          </w:p>
          <w:p w14:paraId="743324F0" w14:textId="60087B18" w:rsidR="00536256" w:rsidRDefault="00536256" w:rsidP="00536256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>
              <w:rPr>
                <w:color w:val="auto"/>
                <w:szCs w:val="22"/>
                <w:lang w:val="es-ES_tradnl"/>
              </w:rPr>
              <w:t>Ingeniería electromecánica</w:t>
            </w:r>
          </w:p>
          <w:p w14:paraId="7B0AD0CD" w14:textId="01C23225" w:rsidR="00536256" w:rsidRPr="00DA6534" w:rsidRDefault="00536256" w:rsidP="00536256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>
              <w:rPr>
                <w:color w:val="auto"/>
                <w:szCs w:val="22"/>
                <w:lang w:val="es-ES_tradnl"/>
              </w:rPr>
              <w:t>XII</w:t>
            </w:r>
            <w:r w:rsidRPr="00DA6534">
              <w:rPr>
                <w:color w:val="auto"/>
                <w:szCs w:val="22"/>
                <w:lang w:val="es-ES_tradnl"/>
              </w:rPr>
              <w:t xml:space="preserve"> Semestre </w:t>
            </w:r>
          </w:p>
          <w:p w14:paraId="32054AC6" w14:textId="77777777" w:rsidR="00536256" w:rsidRDefault="00536256" w:rsidP="00472C7B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>
              <w:rPr>
                <w:color w:val="auto"/>
                <w:szCs w:val="22"/>
                <w:lang w:val="es-ES_tradnl"/>
              </w:rPr>
              <w:t>En proceso</w:t>
            </w:r>
          </w:p>
          <w:p w14:paraId="00C8749C" w14:textId="10126CA4" w:rsidR="00536256" w:rsidRDefault="00536256" w:rsidP="00472C7B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>
              <w:rPr>
                <w:color w:val="auto"/>
                <w:szCs w:val="22"/>
                <w:lang w:val="es-ES_tradnl"/>
              </w:rPr>
              <w:t xml:space="preserve"> </w:t>
            </w:r>
          </w:p>
          <w:p w14:paraId="252E46FC" w14:textId="77777777" w:rsidR="00536256" w:rsidRPr="00DA6534" w:rsidRDefault="00536256" w:rsidP="00536256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 w:rsidRPr="00DA6534">
              <w:rPr>
                <w:color w:val="auto"/>
                <w:szCs w:val="22"/>
                <w:lang w:val="es-ES_tradnl"/>
              </w:rPr>
              <w:t xml:space="preserve">ESCUELA TECNOLÓGICA INSTITUTO TECNICO CENTRAL </w:t>
            </w:r>
          </w:p>
          <w:p w14:paraId="7B6601DE" w14:textId="77777777" w:rsidR="00536256" w:rsidRPr="00DA6534" w:rsidRDefault="00536256" w:rsidP="00536256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 w:rsidRPr="00DA6534">
              <w:rPr>
                <w:color w:val="auto"/>
                <w:szCs w:val="22"/>
                <w:lang w:val="es-ES_tradnl"/>
              </w:rPr>
              <w:t xml:space="preserve">Tecnólogo en Montajes Industriales VIll Semestre </w:t>
            </w:r>
          </w:p>
          <w:p w14:paraId="1362A291" w14:textId="77777777" w:rsidR="00536256" w:rsidRDefault="00536256" w:rsidP="00536256">
            <w:pPr>
              <w:jc w:val="right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Finalizado</w:t>
            </w:r>
          </w:p>
          <w:p w14:paraId="2FB64D99" w14:textId="77777777" w:rsidR="00B17150" w:rsidRPr="00DA6534" w:rsidRDefault="00B17150" w:rsidP="00B17150">
            <w:pPr>
              <w:jc w:val="right"/>
              <w:rPr>
                <w:color w:val="auto"/>
                <w:lang w:val="es-ES_tradnl"/>
              </w:rPr>
            </w:pPr>
          </w:p>
          <w:p w14:paraId="32CF4DFC" w14:textId="77777777" w:rsidR="00472C7B" w:rsidRPr="00DA6534" w:rsidRDefault="00472C7B" w:rsidP="00472C7B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 w:rsidRPr="00DA6534">
              <w:rPr>
                <w:color w:val="auto"/>
                <w:szCs w:val="22"/>
                <w:lang w:val="es-ES_tradnl"/>
              </w:rPr>
              <w:t>ESCUELA TECNOLÓGICA INSTITUTO TECNICO CENTRAL Técnico Profesional en Mantenimiento Industrial</w:t>
            </w:r>
          </w:p>
          <w:p w14:paraId="5A1711C3" w14:textId="6DC252B0" w:rsidR="00472C7B" w:rsidRPr="00DA6534" w:rsidRDefault="00472C7B" w:rsidP="00472C7B">
            <w:pPr>
              <w:pStyle w:val="Textoalaizquierda"/>
              <w:rPr>
                <w:color w:val="auto"/>
                <w:szCs w:val="22"/>
                <w:lang w:val="es-ES_tradnl"/>
              </w:rPr>
            </w:pPr>
            <w:r w:rsidRPr="00DA6534">
              <w:rPr>
                <w:color w:val="auto"/>
                <w:szCs w:val="22"/>
                <w:lang w:val="es-ES_tradnl"/>
              </w:rPr>
              <w:t>Finalizado</w:t>
            </w:r>
          </w:p>
          <w:p w14:paraId="2C9AB45F" w14:textId="77777777" w:rsidR="00472C7B" w:rsidRPr="00DA6534" w:rsidRDefault="00472C7B" w:rsidP="00472C7B">
            <w:pPr>
              <w:rPr>
                <w:color w:val="auto"/>
                <w:lang w:val="es-ES_tradnl"/>
              </w:rPr>
            </w:pPr>
          </w:p>
          <w:p w14:paraId="31F1286F" w14:textId="1B963618" w:rsidR="00472C7B" w:rsidRPr="00DA6534" w:rsidRDefault="00472C7B" w:rsidP="00472C7B">
            <w:pPr>
              <w:pStyle w:val="Sinespaciado"/>
              <w:jc w:val="right"/>
              <w:rPr>
                <w:noProof/>
                <w:color w:val="auto"/>
              </w:rPr>
            </w:pPr>
            <w:r w:rsidRPr="00DA6534">
              <w:rPr>
                <w:noProof/>
                <w:color w:val="auto"/>
                <w:lang w:bidi="es-ES"/>
              </w:rPr>
              <w:t xml:space="preserve">• </w:t>
            </w:r>
            <w:r w:rsidRPr="00DA6534">
              <w:rPr>
                <w:noProof/>
                <w:color w:val="auto"/>
              </w:rPr>
              <w:t>LICEO GLOBERTH  MIXTO</w:t>
            </w:r>
          </w:p>
          <w:p w14:paraId="753064E3" w14:textId="77777777" w:rsidR="00472C7B" w:rsidRDefault="00472C7B" w:rsidP="00CB05D1">
            <w:pPr>
              <w:pStyle w:val="Sinespaciado"/>
              <w:jc w:val="right"/>
              <w:rPr>
                <w:color w:val="auto"/>
              </w:rPr>
            </w:pPr>
            <w:r w:rsidRPr="00DA6534">
              <w:rPr>
                <w:noProof/>
                <w:color w:val="auto"/>
              </w:rPr>
              <w:t xml:space="preserve">Bachiller Técnico Comercial en Contabilización </w:t>
            </w:r>
            <w:r w:rsidRPr="00DA6534">
              <w:rPr>
                <w:color w:val="auto"/>
              </w:rPr>
              <w:t>2014</w:t>
            </w:r>
          </w:p>
          <w:p w14:paraId="1A49CC07" w14:textId="77777777" w:rsidR="00756C2A" w:rsidRDefault="00756C2A" w:rsidP="00CB05D1">
            <w:pPr>
              <w:pStyle w:val="Sinespaciado"/>
              <w:jc w:val="right"/>
              <w:rPr>
                <w:color w:val="auto"/>
              </w:rPr>
            </w:pPr>
          </w:p>
          <w:p w14:paraId="1C24F605" w14:textId="77777777" w:rsidR="00756C2A" w:rsidRDefault="00756C2A" w:rsidP="00CB05D1">
            <w:pPr>
              <w:pStyle w:val="Sinespaciado"/>
              <w:jc w:val="right"/>
              <w:rPr>
                <w:color w:val="auto"/>
              </w:rPr>
            </w:pPr>
          </w:p>
          <w:p w14:paraId="4DDCD8B2" w14:textId="3AB60BDA" w:rsidR="00756C2A" w:rsidRPr="00CB05D1" w:rsidRDefault="00756C2A" w:rsidP="00756C2A">
            <w:pPr>
              <w:pStyle w:val="Sinespaciado"/>
              <w:rPr>
                <w:color w:val="auto"/>
              </w:rPr>
            </w:pPr>
          </w:p>
        </w:tc>
        <w:tc>
          <w:tcPr>
            <w:tcW w:w="6898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  <w:shd w:val="clear" w:color="auto" w:fill="FFFFFF" w:themeFill="background1"/>
          </w:tcPr>
          <w:sdt>
            <w:sdtPr>
              <w:rPr>
                <w:noProof/>
              </w:rPr>
              <w:id w:val="-1767221959"/>
              <w:placeholder>
                <w:docPart w:val="1FFB12E1BACF4713BA7508ED54842A4B"/>
              </w:placeholder>
              <w:temporary/>
              <w:showingPlcHdr/>
              <w15:appearance w15:val="hidden"/>
              <w:text/>
            </w:sdtPr>
            <w:sdtEndPr/>
            <w:sdtContent>
              <w:p w14:paraId="578D0486" w14:textId="2653D9D5" w:rsidR="00536256" w:rsidRPr="004C3BEA" w:rsidRDefault="00A77921" w:rsidP="004C3BEA">
                <w:pPr>
                  <w:pStyle w:val="Ttulo2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Experiencia</w:t>
                </w:r>
              </w:p>
            </w:sdtContent>
          </w:sdt>
          <w:p w14:paraId="2F98E5DE" w14:textId="23E1A47E" w:rsidR="000E1D44" w:rsidRPr="00756C2A" w:rsidRDefault="001A383B" w:rsidP="000E1D44">
            <w:pPr>
              <w:pStyle w:val="Textopequeo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</w:rPr>
              <w:t>17/octubre/2018-16/abril/2019</w:t>
            </w:r>
          </w:p>
          <w:p w14:paraId="666C612B" w14:textId="77777777" w:rsidR="001A383B" w:rsidRPr="00756C2A" w:rsidRDefault="001A383B" w:rsidP="000E1D44">
            <w:pPr>
              <w:pStyle w:val="Textoaladerecha"/>
              <w:rPr>
                <w:noProof/>
                <w:color w:val="auto"/>
                <w:sz w:val="24"/>
                <w:lang w:bidi="es-ES"/>
              </w:rPr>
            </w:pPr>
            <w:r w:rsidRPr="00756C2A">
              <w:rPr>
                <w:noProof/>
                <w:color w:val="auto"/>
                <w:sz w:val="24"/>
                <w:lang w:bidi="es-ES"/>
              </w:rPr>
              <w:t xml:space="preserve">•cargo: </w:t>
            </w:r>
            <w:r w:rsidRPr="00756C2A">
              <w:rPr>
                <w:color w:val="auto"/>
                <w:sz w:val="24"/>
              </w:rPr>
              <w:t>practicante en el mantenimiento de  Maquinaria de producción</w:t>
            </w:r>
            <w:r w:rsidR="000E1D44" w:rsidRPr="00756C2A">
              <w:rPr>
                <w:noProof/>
                <w:color w:val="auto"/>
                <w:sz w:val="24"/>
                <w:lang w:bidi="es-ES"/>
              </w:rPr>
              <w:t xml:space="preserve"> </w:t>
            </w:r>
          </w:p>
          <w:p w14:paraId="17B74A78" w14:textId="66D897F8" w:rsidR="000E1D44" w:rsidRPr="00756C2A" w:rsidRDefault="000E1D44" w:rsidP="000E1D44">
            <w:pPr>
              <w:pStyle w:val="Textoaladerecha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  <w:lang w:bidi="es-ES"/>
              </w:rPr>
              <w:t xml:space="preserve">• </w:t>
            </w:r>
            <w:r w:rsidR="001A383B" w:rsidRPr="00756C2A">
              <w:rPr>
                <w:noProof/>
                <w:color w:val="auto"/>
                <w:sz w:val="24"/>
                <w:lang w:bidi="es-ES"/>
              </w:rPr>
              <w:t>empresa:</w:t>
            </w:r>
            <w:r w:rsidR="001A383B" w:rsidRPr="00756C2A">
              <w:rPr>
                <w:noProof/>
                <w:color w:val="auto"/>
                <w:sz w:val="24"/>
              </w:rPr>
              <w:t>gaseosas lux</w:t>
            </w:r>
          </w:p>
          <w:p w14:paraId="7EBE5375" w14:textId="186918A5" w:rsidR="00BC1009" w:rsidRPr="00756C2A" w:rsidRDefault="001A383B" w:rsidP="00BC1009">
            <w:pPr>
              <w:pStyle w:val="Sinespaciado"/>
              <w:rPr>
                <w:color w:val="auto"/>
              </w:rPr>
            </w:pPr>
            <w:r w:rsidRPr="00756C2A">
              <w:rPr>
                <w:noProof/>
                <w:color w:val="auto"/>
                <w:lang w:bidi="es-ES"/>
              </w:rPr>
              <w:t>•funciones:</w:t>
            </w:r>
            <w:r w:rsidR="00BC1009" w:rsidRPr="00756C2A">
              <w:rPr>
                <w:noProof/>
                <w:color w:val="auto"/>
                <w:lang w:bidi="es-ES"/>
              </w:rPr>
              <w:t xml:space="preserve"> </w:t>
            </w:r>
            <w:r w:rsidR="00BC1009" w:rsidRPr="00756C2A">
              <w:rPr>
                <w:color w:val="auto"/>
              </w:rPr>
              <w:t xml:space="preserve">colaborador a los técnicos de mantenimiento  en la revisión de </w:t>
            </w:r>
            <w:r w:rsidR="000E6246" w:rsidRPr="00756C2A">
              <w:rPr>
                <w:color w:val="auto"/>
              </w:rPr>
              <w:t>máquinas</w:t>
            </w:r>
            <w:r w:rsidR="00BC1009" w:rsidRPr="00756C2A">
              <w:rPr>
                <w:color w:val="auto"/>
              </w:rPr>
              <w:t xml:space="preserve"> kronex                           </w:t>
            </w:r>
          </w:p>
          <w:p w14:paraId="7CCD9637" w14:textId="77777777" w:rsidR="00472C7B" w:rsidRPr="00756C2A" w:rsidRDefault="00472C7B" w:rsidP="00472C7B">
            <w:pPr>
              <w:rPr>
                <w:color w:val="auto"/>
              </w:rPr>
            </w:pPr>
          </w:p>
          <w:p w14:paraId="2D468858" w14:textId="609B0B02" w:rsidR="0057534A" w:rsidRPr="00756C2A" w:rsidRDefault="001A383B" w:rsidP="0057534A">
            <w:pPr>
              <w:pStyle w:val="Textopequeo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</w:rPr>
              <w:t>24/mayo/2019-16/sep/2019</w:t>
            </w:r>
          </w:p>
          <w:p w14:paraId="1D71D85B" w14:textId="3B906EE4" w:rsidR="001A383B" w:rsidRPr="00756C2A" w:rsidRDefault="001A383B" w:rsidP="001A383B">
            <w:pPr>
              <w:pStyle w:val="Sinespaciado"/>
              <w:rPr>
                <w:noProof/>
                <w:color w:val="auto"/>
              </w:rPr>
            </w:pPr>
            <w:r w:rsidRPr="00756C2A">
              <w:rPr>
                <w:noProof/>
                <w:color w:val="auto"/>
                <w:lang w:bidi="es-ES"/>
              </w:rPr>
              <w:t xml:space="preserve">• </w:t>
            </w:r>
            <w:r w:rsidRPr="00756C2A">
              <w:rPr>
                <w:noProof/>
                <w:color w:val="auto"/>
              </w:rPr>
              <w:t>Cargo:auxiliar tecnico</w:t>
            </w:r>
            <w:r w:rsidR="0057534A" w:rsidRPr="00756C2A">
              <w:rPr>
                <w:noProof/>
                <w:color w:val="auto"/>
                <w:lang w:bidi="es-ES"/>
              </w:rPr>
              <w:t xml:space="preserve"> </w:t>
            </w:r>
          </w:p>
          <w:p w14:paraId="57FB79A1" w14:textId="3385D08F" w:rsidR="001A383B" w:rsidRPr="00756C2A" w:rsidRDefault="001A383B" w:rsidP="001A383B">
            <w:pPr>
              <w:pStyle w:val="Sinespaciado"/>
              <w:rPr>
                <w:color w:val="auto"/>
              </w:rPr>
            </w:pPr>
            <w:r w:rsidRPr="00756C2A">
              <w:rPr>
                <w:noProof/>
                <w:color w:val="auto"/>
                <w:lang w:bidi="es-ES"/>
              </w:rPr>
              <w:t xml:space="preserve">• </w:t>
            </w:r>
            <w:r w:rsidRPr="00756C2A">
              <w:rPr>
                <w:noProof/>
                <w:color w:val="auto"/>
              </w:rPr>
              <w:t>funcion:</w:t>
            </w:r>
            <w:r w:rsidRPr="00756C2A">
              <w:rPr>
                <w:color w:val="auto"/>
              </w:rPr>
              <w:t xml:space="preserve"> colocación de cámaras, antes lte, baterías y   NVR (un grabador de red)  a los buses nuevos de transmillenio        </w:t>
            </w:r>
          </w:p>
          <w:p w14:paraId="025B804B" w14:textId="40E3747F" w:rsidR="00DA6534" w:rsidRPr="00756C2A" w:rsidRDefault="0057534A" w:rsidP="00DA6534">
            <w:pPr>
              <w:pStyle w:val="Textoaladerecha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  <w:lang w:bidi="es-ES"/>
              </w:rPr>
              <w:t xml:space="preserve">• </w:t>
            </w:r>
            <w:r w:rsidR="00B17150" w:rsidRPr="00756C2A">
              <w:rPr>
                <w:noProof/>
                <w:color w:val="auto"/>
                <w:sz w:val="24"/>
              </w:rPr>
              <w:t>empresa:H.C COMUNICACIONES</w:t>
            </w:r>
          </w:p>
          <w:p w14:paraId="54E09218" w14:textId="77777777" w:rsidR="00B17150" w:rsidRPr="00756C2A" w:rsidRDefault="00B17150" w:rsidP="00B17150"/>
          <w:p w14:paraId="426E85BB" w14:textId="5B0C17E5" w:rsidR="00B17150" w:rsidRPr="00756C2A" w:rsidRDefault="00B17150" w:rsidP="00B17150">
            <w:pPr>
              <w:pStyle w:val="Textopequeo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</w:rPr>
              <w:t>09</w:t>
            </w:r>
            <w:r w:rsidRPr="00756C2A">
              <w:rPr>
                <w:noProof/>
                <w:color w:val="auto"/>
                <w:sz w:val="24"/>
              </w:rPr>
              <w:t>/</w:t>
            </w:r>
            <w:r w:rsidRPr="00756C2A">
              <w:rPr>
                <w:noProof/>
                <w:color w:val="auto"/>
                <w:sz w:val="24"/>
              </w:rPr>
              <w:t>agosto /2021-31/enero/2021</w:t>
            </w:r>
          </w:p>
          <w:p w14:paraId="250D1E1E" w14:textId="79FD96BC" w:rsidR="00B17150" w:rsidRPr="00756C2A" w:rsidRDefault="00B17150" w:rsidP="00B17150">
            <w:pPr>
              <w:pStyle w:val="Sinespaciado"/>
              <w:rPr>
                <w:noProof/>
                <w:color w:val="auto"/>
              </w:rPr>
            </w:pPr>
            <w:r w:rsidRPr="00756C2A">
              <w:rPr>
                <w:noProof/>
                <w:color w:val="auto"/>
                <w:lang w:bidi="es-ES"/>
              </w:rPr>
              <w:t xml:space="preserve">• </w:t>
            </w:r>
            <w:r w:rsidRPr="00756C2A">
              <w:rPr>
                <w:noProof/>
                <w:color w:val="auto"/>
              </w:rPr>
              <w:t>Cargo: tecnico</w:t>
            </w:r>
            <w:r w:rsidRPr="00756C2A">
              <w:rPr>
                <w:noProof/>
                <w:color w:val="auto"/>
                <w:lang w:bidi="es-ES"/>
              </w:rPr>
              <w:t xml:space="preserve"> </w:t>
            </w:r>
          </w:p>
          <w:p w14:paraId="03492DCF" w14:textId="4B3465B5" w:rsidR="00B17150" w:rsidRPr="00756C2A" w:rsidRDefault="00B17150" w:rsidP="00B17150">
            <w:pPr>
              <w:pStyle w:val="Sinespaciado"/>
              <w:rPr>
                <w:color w:val="auto"/>
              </w:rPr>
            </w:pPr>
            <w:r w:rsidRPr="00756C2A">
              <w:rPr>
                <w:noProof/>
                <w:color w:val="auto"/>
                <w:lang w:bidi="es-ES"/>
              </w:rPr>
              <w:t xml:space="preserve">• </w:t>
            </w:r>
            <w:r w:rsidRPr="00756C2A">
              <w:rPr>
                <w:noProof/>
                <w:color w:val="auto"/>
              </w:rPr>
              <w:t>funcion:</w:t>
            </w:r>
            <w:r w:rsidR="00536256" w:rsidRPr="00756C2A">
              <w:rPr>
                <w:noProof/>
                <w:color w:val="auto"/>
              </w:rPr>
              <w:t xml:space="preserve"> </w:t>
            </w:r>
            <w:r w:rsidRPr="00756C2A">
              <w:rPr>
                <w:noProof/>
                <w:color w:val="auto"/>
              </w:rPr>
              <w:t>instalacion del  sistema CCTV</w:t>
            </w:r>
            <w:r w:rsidRPr="00756C2A">
              <w:rPr>
                <w:color w:val="auto"/>
              </w:rPr>
              <w:t xml:space="preserve">, instalación de cableado estructurado </w:t>
            </w:r>
          </w:p>
          <w:p w14:paraId="4C799EE2" w14:textId="5D17F663" w:rsidR="00756C2A" w:rsidRPr="00756C2A" w:rsidRDefault="00B17150" w:rsidP="00756C2A">
            <w:pPr>
              <w:pStyle w:val="Textoaladerecha"/>
              <w:rPr>
                <w:noProof/>
                <w:color w:val="auto"/>
                <w:sz w:val="24"/>
              </w:rPr>
            </w:pPr>
            <w:r w:rsidRPr="00756C2A">
              <w:rPr>
                <w:noProof/>
                <w:color w:val="auto"/>
                <w:sz w:val="24"/>
                <w:lang w:bidi="es-ES"/>
              </w:rPr>
              <w:t xml:space="preserve">• </w:t>
            </w:r>
            <w:r w:rsidRPr="00756C2A">
              <w:rPr>
                <w:noProof/>
                <w:color w:val="auto"/>
                <w:sz w:val="24"/>
              </w:rPr>
              <w:t>empresa:H.C COMUNICACIONES</w:t>
            </w:r>
          </w:p>
          <w:p w14:paraId="0F1CE12C" w14:textId="393B90AA" w:rsidR="000E6246" w:rsidRPr="000E6246" w:rsidRDefault="000E6246" w:rsidP="000E6246">
            <w:pPr>
              <w:pStyle w:val="Ttulo2"/>
              <w:rPr>
                <w:noProof/>
              </w:rPr>
            </w:pPr>
            <w:r>
              <w:rPr>
                <w:noProof/>
              </w:rPr>
              <w:t>Cursos y talleres</w:t>
            </w:r>
          </w:p>
          <w:p w14:paraId="0FD7E53F" w14:textId="1BB44679" w:rsidR="000E6246" w:rsidRPr="004C3BEA" w:rsidRDefault="000E6246" w:rsidP="000E6246">
            <w:pPr>
              <w:pStyle w:val="Sinespaciado"/>
              <w:rPr>
                <w:lang w:val="es-ES_tradnl"/>
              </w:rPr>
            </w:pPr>
            <w:r w:rsidRPr="004C3BEA">
              <w:rPr>
                <w:lang w:val="es-ES_tradnl"/>
              </w:rPr>
              <w:t>SENA</w:t>
            </w:r>
          </w:p>
          <w:p w14:paraId="68824986" w14:textId="46B306F1" w:rsidR="000E6246" w:rsidRPr="004C3BEA" w:rsidRDefault="00DA6534" w:rsidP="000E6246">
            <w:pPr>
              <w:pStyle w:val="Sinespaciado"/>
              <w:rPr>
                <w:lang w:val="es-ES_tradnl"/>
              </w:rPr>
            </w:pPr>
            <w:r w:rsidRPr="004C3BEA">
              <w:rPr>
                <w:lang w:val="es-ES_tradnl"/>
              </w:rPr>
              <w:t xml:space="preserve">diseño y construcción de tableros de distribución </w:t>
            </w:r>
          </w:p>
          <w:p w14:paraId="694B76E3" w14:textId="347370E9" w:rsidR="000E6246" w:rsidRPr="004C3BEA" w:rsidRDefault="000E6246" w:rsidP="000E6246">
            <w:pPr>
              <w:pStyle w:val="Sinespaciado"/>
              <w:rPr>
                <w:lang w:val="es-ES_tradnl"/>
              </w:rPr>
            </w:pPr>
            <w:r w:rsidRPr="004C3BEA">
              <w:rPr>
                <w:lang w:val="es-ES_tradnl"/>
              </w:rPr>
              <w:t xml:space="preserve">40 Horas </w:t>
            </w:r>
            <w:r w:rsidR="00DA6534" w:rsidRPr="004C3BEA">
              <w:rPr>
                <w:lang w:val="es-ES_tradnl"/>
              </w:rPr>
              <w:t>noviembre 2019</w:t>
            </w:r>
          </w:p>
          <w:p w14:paraId="72BD757C" w14:textId="77777777" w:rsidR="00DA6534" w:rsidRPr="004C3BEA" w:rsidRDefault="00DA6534" w:rsidP="000E6246">
            <w:pPr>
              <w:pStyle w:val="Sinespaciado"/>
              <w:rPr>
                <w:lang w:val="es-ES_tradnl"/>
              </w:rPr>
            </w:pPr>
          </w:p>
          <w:p w14:paraId="65C6F2E5" w14:textId="77777777" w:rsidR="00DA6534" w:rsidRPr="004C3BEA" w:rsidRDefault="00DA6534" w:rsidP="00DA6534">
            <w:pPr>
              <w:pStyle w:val="Sinespaciado"/>
              <w:rPr>
                <w:lang w:val="es-ES_tradnl"/>
              </w:rPr>
            </w:pPr>
            <w:r w:rsidRPr="004C3BEA">
              <w:rPr>
                <w:lang w:val="es-ES_tradnl"/>
              </w:rPr>
              <w:t>SENA</w:t>
            </w:r>
          </w:p>
          <w:p w14:paraId="22F757FB" w14:textId="77777777" w:rsidR="00082BB9" w:rsidRPr="004C3BEA" w:rsidRDefault="00082BB9" w:rsidP="00082BB9">
            <w:pPr>
              <w:pStyle w:val="Sinespaciado"/>
              <w:rPr>
                <w:color w:val="auto"/>
                <w:lang w:val="es-ES_tradnl"/>
              </w:rPr>
            </w:pPr>
            <w:r w:rsidRPr="004C3BEA">
              <w:rPr>
                <w:rFonts w:ascii="Helvetica" w:hAnsi="Helvetica"/>
                <w:color w:val="auto"/>
                <w:shd w:val="clear" w:color="auto" w:fill="FFFFFF" w:themeFill="background1"/>
              </w:rPr>
              <w:t>GENERACION, TRANSFORMACION Y USO DE LA ENERGIA ELECTRICA</w:t>
            </w:r>
            <w:r w:rsidRPr="004C3BEA">
              <w:rPr>
                <w:color w:val="auto"/>
                <w:lang w:val="es-ES_tradnl"/>
              </w:rPr>
              <w:t xml:space="preserve"> </w:t>
            </w:r>
          </w:p>
          <w:p w14:paraId="79569B65" w14:textId="79D881F0" w:rsidR="00536256" w:rsidRPr="004C3BEA" w:rsidRDefault="00DA6534" w:rsidP="00082BB9">
            <w:pPr>
              <w:pStyle w:val="Sinespaciado"/>
              <w:rPr>
                <w:lang w:val="es-ES_tradnl"/>
              </w:rPr>
            </w:pPr>
            <w:r w:rsidRPr="004C3BEA">
              <w:rPr>
                <w:lang w:val="es-ES_tradnl"/>
              </w:rPr>
              <w:t>40 Horas noviembre 2019</w:t>
            </w:r>
            <w:bookmarkStart w:id="0" w:name="_GoBack"/>
            <w:bookmarkEnd w:id="0"/>
          </w:p>
        </w:tc>
      </w:tr>
      <w:tr w:rsidR="00472C7B" w:rsidRPr="003700D7" w14:paraId="2514FEC2" w14:textId="77777777" w:rsidTr="00FE05BC">
        <w:trPr>
          <w:trHeight w:val="60"/>
        </w:trPr>
        <w:tc>
          <w:tcPr>
            <w:tcW w:w="3545" w:type="dxa"/>
            <w:gridSpan w:val="2"/>
            <w:tcBorders>
              <w:right w:val="single" w:sz="18" w:space="0" w:color="648276" w:themeColor="accent5"/>
            </w:tcBorders>
          </w:tcPr>
          <w:p w14:paraId="782D9A9D" w14:textId="1C1EB7EE" w:rsidR="00472C7B" w:rsidRPr="003700D7" w:rsidRDefault="00D14B34" w:rsidP="00472C7B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-242716918"/>
                <w:placeholder>
                  <w:docPart w:val="045A3C89918C4335BC3F1D746DF6E2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72C7B" w:rsidRPr="003700D7">
                  <w:rPr>
                    <w:noProof/>
                    <w:lang w:bidi="es-ES"/>
                  </w:rPr>
                  <w:t>Aptitudes clave</w:t>
                </w:r>
              </w:sdtContent>
            </w:sdt>
          </w:p>
          <w:p w14:paraId="00B91E9A" w14:textId="77777777" w:rsidR="00756C2A" w:rsidRPr="00756C2A" w:rsidRDefault="00756C2A" w:rsidP="00756C2A"/>
          <w:p w14:paraId="097F087A" w14:textId="77777777" w:rsidR="00472C7B" w:rsidRPr="00756C2A" w:rsidRDefault="00472C7B" w:rsidP="00472C7B">
            <w:pPr>
              <w:pStyle w:val="Textoalaizquierda"/>
              <w:rPr>
                <w:noProof/>
                <w:color w:val="auto"/>
              </w:rPr>
            </w:pPr>
            <w:r w:rsidRPr="00756C2A">
              <w:rPr>
                <w:noProof/>
                <w:color w:val="auto"/>
              </w:rPr>
              <w:t>Instalaciones electricas</w:t>
            </w:r>
          </w:p>
          <w:p w14:paraId="0021C1F3" w14:textId="2599764C" w:rsidR="00472C7B" w:rsidRPr="00756C2A" w:rsidRDefault="00472C7B" w:rsidP="00472C7B">
            <w:pPr>
              <w:jc w:val="right"/>
              <w:rPr>
                <w:color w:val="auto"/>
              </w:rPr>
            </w:pPr>
            <w:r w:rsidRPr="00756C2A">
              <w:rPr>
                <w:color w:val="auto"/>
              </w:rPr>
              <w:t>Mantenimientos mecánicos</w:t>
            </w:r>
          </w:p>
          <w:p w14:paraId="187BC78C" w14:textId="04F0DD52" w:rsidR="00472C7B" w:rsidRPr="00472C7B" w:rsidRDefault="00472C7B" w:rsidP="00472C7B">
            <w:pPr>
              <w:jc w:val="right"/>
            </w:pPr>
            <w:r w:rsidRPr="00756C2A">
              <w:rPr>
                <w:color w:val="auto"/>
              </w:rPr>
              <w:t>Mantenimientos eléctricos</w:t>
            </w:r>
          </w:p>
        </w:tc>
        <w:tc>
          <w:tcPr>
            <w:tcW w:w="6898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</w:rPr>
              <w:id w:val="-465741575"/>
              <w:placeholder>
                <w:docPart w:val="2078C7CCAA1D4BEAA383203F42D112F8"/>
              </w:placeholder>
              <w:temporary/>
              <w:showingPlcHdr/>
              <w15:appearance w15:val="hidden"/>
              <w:text/>
            </w:sdtPr>
            <w:sdtEndPr/>
            <w:sdtContent>
              <w:p w14:paraId="2FE71A01" w14:textId="77777777" w:rsidR="00472C7B" w:rsidRPr="003700D7" w:rsidRDefault="00472C7B" w:rsidP="00472C7B">
                <w:pPr>
                  <w:pStyle w:val="Ttulo2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Referencias</w:t>
                </w:r>
              </w:p>
            </w:sdtContent>
          </w:sdt>
          <w:p w14:paraId="28413601" w14:textId="77777777" w:rsidR="00756C2A" w:rsidRDefault="00756C2A" w:rsidP="00472C7B">
            <w:pPr>
              <w:pStyle w:val="Sinespaciado"/>
              <w:rPr>
                <w:b/>
                <w:noProof/>
                <w:lang w:bidi="es-ES"/>
              </w:rPr>
            </w:pPr>
          </w:p>
          <w:p w14:paraId="06CF6E0C" w14:textId="7CE3E27D" w:rsidR="00756C2A" w:rsidRPr="004C3BEA" w:rsidRDefault="00756C2A" w:rsidP="00472C7B">
            <w:pPr>
              <w:pStyle w:val="Sinespaciado"/>
              <w:rPr>
                <w:b/>
                <w:noProof/>
                <w:lang w:bidi="es-ES"/>
              </w:rPr>
            </w:pPr>
            <w:r w:rsidRPr="004C3BEA">
              <w:rPr>
                <w:b/>
                <w:noProof/>
                <w:lang w:bidi="es-ES"/>
              </w:rPr>
              <w:t>PERSONALES</w:t>
            </w:r>
          </w:p>
          <w:p w14:paraId="5EBD6546" w14:textId="77777777" w:rsidR="00756C2A" w:rsidRPr="004C3BEA" w:rsidRDefault="00756C2A" w:rsidP="00472C7B">
            <w:pPr>
              <w:pStyle w:val="Sinespaciado"/>
              <w:rPr>
                <w:noProof/>
                <w:lang w:bidi="es-ES"/>
              </w:rPr>
            </w:pPr>
          </w:p>
          <w:p w14:paraId="784A3EF9" w14:textId="56835136" w:rsidR="00472C7B" w:rsidRPr="004C3BEA" w:rsidRDefault="00FE05BC" w:rsidP="00472C7B">
            <w:pPr>
              <w:pStyle w:val="Sinespaciado"/>
              <w:rPr>
                <w:noProof/>
                <w:lang w:bidi="es-ES"/>
              </w:rPr>
            </w:pPr>
            <w:r w:rsidRPr="004C3BEA">
              <w:rPr>
                <w:noProof/>
                <w:lang w:bidi="es-ES"/>
              </w:rPr>
              <w:t>•</w:t>
            </w:r>
            <w:r w:rsidR="00472C7B" w:rsidRPr="004C3BEA">
              <w:rPr>
                <w:color w:val="auto"/>
              </w:rPr>
              <w:t>Robinson Murillo Bernal</w:t>
            </w:r>
          </w:p>
          <w:p w14:paraId="7897048A" w14:textId="35BDE2C5" w:rsidR="00472C7B" w:rsidRPr="004C3BEA" w:rsidRDefault="00472C7B" w:rsidP="00472C7B">
            <w:pPr>
              <w:pStyle w:val="Sinespaciado"/>
              <w:rPr>
                <w:color w:val="auto"/>
              </w:rPr>
            </w:pPr>
            <w:r w:rsidRPr="004C3BEA">
              <w:rPr>
                <w:b/>
                <w:color w:val="auto"/>
              </w:rPr>
              <w:t xml:space="preserve">CARGO: </w:t>
            </w:r>
            <w:r w:rsidRPr="004C3BEA">
              <w:rPr>
                <w:color w:val="auto"/>
              </w:rPr>
              <w:t>TECNICO ELECTRICO</w:t>
            </w:r>
            <w:r w:rsidRPr="004C3BEA">
              <w:rPr>
                <w:color w:val="auto"/>
              </w:rPr>
              <w:br/>
            </w:r>
            <w:r w:rsidRPr="004C3BEA">
              <w:rPr>
                <w:b/>
                <w:color w:val="auto"/>
              </w:rPr>
              <w:t xml:space="preserve">TELÉFONO: </w:t>
            </w:r>
            <w:r w:rsidRPr="004C3BEA">
              <w:rPr>
                <w:color w:val="auto"/>
              </w:rPr>
              <w:t>313 4972772</w:t>
            </w:r>
          </w:p>
          <w:p w14:paraId="50B17309" w14:textId="77777777" w:rsidR="00536256" w:rsidRPr="004C3BEA" w:rsidRDefault="00536256" w:rsidP="00472C7B">
            <w:pPr>
              <w:pStyle w:val="Sinespaciado"/>
              <w:rPr>
                <w:color w:val="auto"/>
              </w:rPr>
            </w:pPr>
          </w:p>
          <w:p w14:paraId="5496210F" w14:textId="5569BA0D" w:rsidR="00472C7B" w:rsidRPr="004C3BEA" w:rsidRDefault="00FE05BC" w:rsidP="00472C7B">
            <w:pPr>
              <w:pStyle w:val="Sinespaciado"/>
              <w:rPr>
                <w:color w:val="auto"/>
              </w:rPr>
            </w:pPr>
            <w:r w:rsidRPr="004C3BEA">
              <w:rPr>
                <w:noProof/>
                <w:color w:val="auto"/>
                <w:lang w:bidi="es-ES"/>
              </w:rPr>
              <w:t>•</w:t>
            </w:r>
            <w:r w:rsidR="00472C7B" w:rsidRPr="004C3BEA">
              <w:rPr>
                <w:color w:val="auto"/>
              </w:rPr>
              <w:t>Julián Castro  Devia</w:t>
            </w:r>
          </w:p>
          <w:p w14:paraId="1E7F3144" w14:textId="77777777" w:rsidR="00472C7B" w:rsidRPr="004C3BEA" w:rsidRDefault="00472C7B" w:rsidP="00472C7B">
            <w:pPr>
              <w:pStyle w:val="Sinespaciado"/>
              <w:rPr>
                <w:color w:val="auto"/>
              </w:rPr>
            </w:pPr>
            <w:r w:rsidRPr="004C3BEA">
              <w:rPr>
                <w:b/>
                <w:color w:val="auto"/>
              </w:rPr>
              <w:t xml:space="preserve">CARGO: </w:t>
            </w:r>
            <w:r w:rsidRPr="004C3BEA">
              <w:rPr>
                <w:color w:val="auto"/>
              </w:rPr>
              <w:t xml:space="preserve">TECNICO ELECTRICO </w:t>
            </w:r>
          </w:p>
          <w:p w14:paraId="414C979D" w14:textId="2B98DE63" w:rsidR="00472C7B" w:rsidRPr="004C3BEA" w:rsidRDefault="00472C7B" w:rsidP="00472C7B">
            <w:pPr>
              <w:pStyle w:val="Sinespaciado"/>
              <w:rPr>
                <w:color w:val="auto"/>
              </w:rPr>
            </w:pPr>
            <w:r w:rsidRPr="004C3BEA">
              <w:rPr>
                <w:b/>
                <w:color w:val="auto"/>
              </w:rPr>
              <w:t xml:space="preserve">TELEFONO: </w:t>
            </w:r>
            <w:r w:rsidRPr="004C3BEA">
              <w:rPr>
                <w:color w:val="auto"/>
              </w:rPr>
              <w:t>322 4284168</w:t>
            </w:r>
          </w:p>
          <w:p w14:paraId="42970772" w14:textId="77777777" w:rsidR="00536256" w:rsidRPr="004C3BEA" w:rsidRDefault="00536256" w:rsidP="00472C7B">
            <w:pPr>
              <w:pStyle w:val="Sinespaciado"/>
              <w:rPr>
                <w:color w:val="auto"/>
              </w:rPr>
            </w:pPr>
          </w:p>
          <w:p w14:paraId="3261440B" w14:textId="541375DD" w:rsidR="00472C7B" w:rsidRPr="004C3BEA" w:rsidRDefault="00FE05BC" w:rsidP="00472C7B">
            <w:pPr>
              <w:pStyle w:val="Sinespaciado"/>
              <w:rPr>
                <w:color w:val="auto"/>
              </w:rPr>
            </w:pPr>
            <w:r w:rsidRPr="004C3BEA">
              <w:rPr>
                <w:noProof/>
                <w:color w:val="auto"/>
                <w:lang w:bidi="es-ES"/>
              </w:rPr>
              <w:t>•</w:t>
            </w:r>
            <w:r w:rsidR="00472C7B" w:rsidRPr="004C3BEA">
              <w:rPr>
                <w:color w:val="auto"/>
              </w:rPr>
              <w:t>MARCOS BARBOSA</w:t>
            </w:r>
          </w:p>
          <w:p w14:paraId="587C23F3" w14:textId="77777777" w:rsidR="00472C7B" w:rsidRPr="004C3BEA" w:rsidRDefault="00472C7B" w:rsidP="00472C7B">
            <w:pPr>
              <w:pStyle w:val="Sinespaciado"/>
              <w:rPr>
                <w:color w:val="auto"/>
              </w:rPr>
            </w:pPr>
            <w:r w:rsidRPr="004C3BEA">
              <w:rPr>
                <w:b/>
                <w:color w:val="auto"/>
              </w:rPr>
              <w:t xml:space="preserve">CARGO: </w:t>
            </w:r>
            <w:r w:rsidRPr="004C3BEA">
              <w:rPr>
                <w:color w:val="auto"/>
              </w:rPr>
              <w:t xml:space="preserve">TECNICO  MECANICO </w:t>
            </w:r>
          </w:p>
          <w:p w14:paraId="6466A645" w14:textId="77777777" w:rsidR="00472C7B" w:rsidRPr="004C3BEA" w:rsidRDefault="00472C7B" w:rsidP="00CB05D1">
            <w:pPr>
              <w:pStyle w:val="Sinespaciado"/>
              <w:rPr>
                <w:color w:val="auto"/>
              </w:rPr>
            </w:pPr>
            <w:r w:rsidRPr="004C3BEA">
              <w:rPr>
                <w:b/>
                <w:color w:val="auto"/>
              </w:rPr>
              <w:t xml:space="preserve">TELEFONO: </w:t>
            </w:r>
            <w:r w:rsidRPr="004C3BEA">
              <w:rPr>
                <w:color w:val="auto"/>
              </w:rPr>
              <w:t>3197524279</w:t>
            </w:r>
          </w:p>
          <w:p w14:paraId="0E50A8FC" w14:textId="77777777" w:rsidR="00536256" w:rsidRPr="004C3BEA" w:rsidRDefault="00536256" w:rsidP="00536256"/>
          <w:p w14:paraId="476F7189" w14:textId="227A51AC" w:rsidR="00536256" w:rsidRPr="004C3BEA" w:rsidRDefault="00756C2A" w:rsidP="00536256">
            <w:pPr>
              <w:rPr>
                <w:b/>
              </w:rPr>
            </w:pPr>
            <w:r w:rsidRPr="004C3BEA">
              <w:rPr>
                <w:b/>
              </w:rPr>
              <w:t>FAMILIARES</w:t>
            </w:r>
          </w:p>
          <w:p w14:paraId="3050AFF0" w14:textId="77777777" w:rsidR="00756C2A" w:rsidRPr="004C3BEA" w:rsidRDefault="00756C2A" w:rsidP="00536256"/>
          <w:p w14:paraId="252EE1C0" w14:textId="4AF4FA52" w:rsidR="00536256" w:rsidRPr="004C3BEA" w:rsidRDefault="00536256" w:rsidP="00536256">
            <w:r w:rsidRPr="004C3BEA">
              <w:rPr>
                <w:noProof/>
                <w:color w:val="auto"/>
                <w:lang w:bidi="es-ES"/>
              </w:rPr>
              <w:t>•</w:t>
            </w:r>
            <w:r w:rsidR="00756C2A" w:rsidRPr="004C3BEA">
              <w:t xml:space="preserve">Domitila Salazar Maldonado                                                                                                                                             </w:t>
            </w:r>
            <w:r w:rsidRPr="004C3BEA">
              <w:br/>
            </w:r>
            <w:r w:rsidRPr="004C3BEA">
              <w:rPr>
                <w:b/>
              </w:rPr>
              <w:t>CARGO:</w:t>
            </w:r>
            <w:r w:rsidRPr="004C3BEA">
              <w:t xml:space="preserve"> VENDEDORA </w:t>
            </w:r>
            <w:r w:rsidRPr="004C3BEA">
              <w:br/>
            </w:r>
            <w:r w:rsidRPr="004C3BEA">
              <w:rPr>
                <w:b/>
              </w:rPr>
              <w:t xml:space="preserve">TELÉFONO: </w:t>
            </w:r>
            <w:r w:rsidRPr="004C3BEA">
              <w:t>3118124801</w:t>
            </w:r>
          </w:p>
          <w:p w14:paraId="17A603FC" w14:textId="77777777" w:rsidR="00536256" w:rsidRPr="004C3BEA" w:rsidRDefault="00536256" w:rsidP="00536256"/>
          <w:p w14:paraId="12975C38" w14:textId="5195383D" w:rsidR="00536256" w:rsidRPr="004C3BEA" w:rsidRDefault="00536256" w:rsidP="00536256">
            <w:r w:rsidRPr="004C3BEA">
              <w:rPr>
                <w:noProof/>
                <w:color w:val="auto"/>
                <w:lang w:bidi="es-ES"/>
              </w:rPr>
              <w:t>•</w:t>
            </w:r>
            <w:r w:rsidR="00756C2A" w:rsidRPr="004C3BEA">
              <w:t xml:space="preserve">José Vicente Suarez Bernal                                                                                                     </w:t>
            </w:r>
            <w:r w:rsidRPr="004C3BEA">
              <w:rPr>
                <w:b/>
              </w:rPr>
              <w:br/>
              <w:t xml:space="preserve">CARGO: </w:t>
            </w:r>
            <w:r w:rsidRPr="004C3BEA">
              <w:t xml:space="preserve">CONDUCTOR                                                                                                                                       </w:t>
            </w:r>
            <w:r w:rsidRPr="004C3BEA">
              <w:rPr>
                <w:b/>
              </w:rPr>
              <w:t xml:space="preserve">TELÉFONO: </w:t>
            </w:r>
            <w:r w:rsidRPr="004C3BEA">
              <w:t>3138353356</w:t>
            </w:r>
          </w:p>
          <w:p w14:paraId="0A457137" w14:textId="74F173D9" w:rsidR="00536256" w:rsidRPr="00CB05D1" w:rsidRDefault="00536256" w:rsidP="00CB05D1">
            <w:pPr>
              <w:pStyle w:val="Sinespaciado"/>
              <w:rPr>
                <w:color w:val="595959" w:themeColor="text1" w:themeTint="A6"/>
              </w:rPr>
            </w:pPr>
          </w:p>
        </w:tc>
      </w:tr>
    </w:tbl>
    <w:p w14:paraId="624FE197" w14:textId="77777777" w:rsidR="00C55D85" w:rsidRDefault="00C55D85" w:rsidP="00CB05D1">
      <w:pPr>
        <w:rPr>
          <w:noProof/>
        </w:rPr>
      </w:pPr>
    </w:p>
    <w:p w14:paraId="736DA586" w14:textId="77777777" w:rsidR="00756C2A" w:rsidRDefault="00756C2A" w:rsidP="00756C2A">
      <w:pPr>
        <w:jc w:val="center"/>
        <w:rPr>
          <w:noProof/>
        </w:rPr>
      </w:pPr>
    </w:p>
    <w:p w14:paraId="5073EE6E" w14:textId="77777777" w:rsidR="00756C2A" w:rsidRDefault="00756C2A" w:rsidP="00756C2A">
      <w:pPr>
        <w:jc w:val="center"/>
        <w:rPr>
          <w:noProof/>
        </w:rPr>
      </w:pPr>
    </w:p>
    <w:p w14:paraId="0A8EC968" w14:textId="77777777" w:rsidR="00756C2A" w:rsidRDefault="00756C2A" w:rsidP="00756C2A">
      <w:pPr>
        <w:jc w:val="center"/>
        <w:rPr>
          <w:noProof/>
        </w:rPr>
      </w:pPr>
    </w:p>
    <w:p w14:paraId="22D14D49" w14:textId="77777777" w:rsidR="00756C2A" w:rsidRDefault="00756C2A" w:rsidP="00756C2A">
      <w:pPr>
        <w:jc w:val="center"/>
        <w:rPr>
          <w:noProof/>
        </w:rPr>
      </w:pPr>
    </w:p>
    <w:p w14:paraId="528EAD54" w14:textId="77777777" w:rsidR="00756C2A" w:rsidRDefault="00756C2A" w:rsidP="00756C2A">
      <w:pPr>
        <w:jc w:val="center"/>
        <w:rPr>
          <w:noProof/>
        </w:rPr>
      </w:pPr>
    </w:p>
    <w:p w14:paraId="469C581E" w14:textId="77777777" w:rsidR="00756C2A" w:rsidRDefault="00756C2A" w:rsidP="00756C2A">
      <w:pPr>
        <w:jc w:val="center"/>
        <w:rPr>
          <w:noProof/>
        </w:rPr>
      </w:pPr>
    </w:p>
    <w:p w14:paraId="76ED4040" w14:textId="77777777" w:rsidR="00756C2A" w:rsidRDefault="00756C2A" w:rsidP="00756C2A">
      <w:pPr>
        <w:jc w:val="center"/>
        <w:rPr>
          <w:noProof/>
        </w:rPr>
      </w:pPr>
    </w:p>
    <w:p w14:paraId="06C6D0CA" w14:textId="77777777" w:rsidR="00756C2A" w:rsidRDefault="00756C2A" w:rsidP="00756C2A">
      <w:pPr>
        <w:jc w:val="center"/>
        <w:rPr>
          <w:noProof/>
        </w:rPr>
      </w:pPr>
    </w:p>
    <w:p w14:paraId="14447A7A" w14:textId="77777777" w:rsidR="00756C2A" w:rsidRDefault="00756C2A" w:rsidP="00756C2A">
      <w:pPr>
        <w:jc w:val="center"/>
        <w:rPr>
          <w:noProof/>
        </w:rPr>
      </w:pPr>
    </w:p>
    <w:p w14:paraId="221B4A6D" w14:textId="77777777" w:rsidR="00756C2A" w:rsidRDefault="00756C2A" w:rsidP="00756C2A">
      <w:pPr>
        <w:jc w:val="center"/>
        <w:rPr>
          <w:noProof/>
        </w:rPr>
      </w:pPr>
    </w:p>
    <w:p w14:paraId="0C03029B" w14:textId="77777777" w:rsidR="00756C2A" w:rsidRDefault="00756C2A" w:rsidP="00756C2A">
      <w:pPr>
        <w:jc w:val="center"/>
        <w:rPr>
          <w:noProof/>
        </w:rPr>
      </w:pPr>
    </w:p>
    <w:p w14:paraId="6A87A0F7" w14:textId="77777777" w:rsidR="00756C2A" w:rsidRDefault="00756C2A" w:rsidP="00756C2A">
      <w:pPr>
        <w:jc w:val="center"/>
        <w:rPr>
          <w:noProof/>
        </w:rPr>
      </w:pPr>
    </w:p>
    <w:p w14:paraId="70370775" w14:textId="77777777" w:rsidR="00756C2A" w:rsidRDefault="00756C2A" w:rsidP="00756C2A">
      <w:pPr>
        <w:jc w:val="center"/>
        <w:rPr>
          <w:noProof/>
        </w:rPr>
      </w:pPr>
    </w:p>
    <w:p w14:paraId="70730839" w14:textId="77777777" w:rsidR="00756C2A" w:rsidRPr="00CC44C4" w:rsidRDefault="00756C2A" w:rsidP="00756C2A">
      <w:pPr>
        <w:jc w:val="center"/>
        <w:rPr>
          <w:rFonts w:ascii="Times New Roman" w:eastAsia="Times New Roman" w:hAnsi="Times New Roman" w:cs="Times New Roman"/>
          <w:b/>
          <w:color w:val="000000"/>
          <w:lang w:eastAsia="es-CO"/>
        </w:rPr>
      </w:pPr>
      <w:r w:rsidRPr="007B4AFE">
        <w:rPr>
          <w:rFonts w:eastAsia="Times New Roman"/>
          <w:b/>
          <w:color w:val="000000"/>
          <w:lang w:eastAsia="es-CO"/>
        </w:rPr>
        <w:t>_______________________________</w:t>
      </w:r>
      <w:r w:rsidRPr="007B4AFE">
        <w:rPr>
          <w:rFonts w:eastAsia="Times New Roman"/>
          <w:b/>
          <w:color w:val="000000"/>
          <w:lang w:eastAsia="es-CO"/>
        </w:rPr>
        <w:br/>
        <w:t>JHON MARIO PASACHOA SALAZAR</w:t>
      </w:r>
    </w:p>
    <w:p w14:paraId="0A260AA5" w14:textId="77777777" w:rsidR="00756C2A" w:rsidRPr="003700D7" w:rsidRDefault="00756C2A" w:rsidP="00756C2A">
      <w:pPr>
        <w:jc w:val="center"/>
        <w:rPr>
          <w:noProof/>
        </w:rPr>
      </w:pPr>
    </w:p>
    <w:sectPr w:rsidR="00756C2A" w:rsidRPr="003700D7" w:rsidSect="00756C2A"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BBC8D" w14:textId="77777777" w:rsidR="00D14B34" w:rsidRDefault="00D14B34" w:rsidP="00F316AD">
      <w:r>
        <w:separator/>
      </w:r>
    </w:p>
  </w:endnote>
  <w:endnote w:type="continuationSeparator" w:id="0">
    <w:p w14:paraId="1E60172E" w14:textId="77777777" w:rsidR="00D14B34" w:rsidRDefault="00D14B3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2C555" w14:textId="77777777" w:rsidR="008F38F1" w:rsidRPr="00300633" w:rsidRDefault="008F38F1">
    <w:pPr>
      <w:pStyle w:val="Piedepgina"/>
    </w:pPr>
    <w:r w:rsidRPr="00300633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9C641" wp14:editId="2C977A3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á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0D23E2" id="Rectá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51CBA" w14:textId="77777777" w:rsidR="00D14B34" w:rsidRDefault="00D14B34" w:rsidP="00F316AD">
      <w:r>
        <w:separator/>
      </w:r>
    </w:p>
  </w:footnote>
  <w:footnote w:type="continuationSeparator" w:id="0">
    <w:p w14:paraId="3C294176" w14:textId="77777777" w:rsidR="00D14B34" w:rsidRDefault="00D14B3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74765"/>
    <w:multiLevelType w:val="hybridMultilevel"/>
    <w:tmpl w:val="42729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D624AB"/>
    <w:multiLevelType w:val="hybridMultilevel"/>
    <w:tmpl w:val="EE12E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01AD4"/>
    <w:multiLevelType w:val="hybridMultilevel"/>
    <w:tmpl w:val="FE62AF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C4"/>
    <w:rsid w:val="00082BB9"/>
    <w:rsid w:val="000B7E54"/>
    <w:rsid w:val="000C25B1"/>
    <w:rsid w:val="000E1D44"/>
    <w:rsid w:val="000E6246"/>
    <w:rsid w:val="00156AAB"/>
    <w:rsid w:val="0016224E"/>
    <w:rsid w:val="001A383B"/>
    <w:rsid w:val="001D5C38"/>
    <w:rsid w:val="0020696E"/>
    <w:rsid w:val="002356A2"/>
    <w:rsid w:val="002D12DA"/>
    <w:rsid w:val="00300633"/>
    <w:rsid w:val="003019B2"/>
    <w:rsid w:val="00316FA4"/>
    <w:rsid w:val="0034688D"/>
    <w:rsid w:val="003700D7"/>
    <w:rsid w:val="0040233B"/>
    <w:rsid w:val="00453637"/>
    <w:rsid w:val="00472C7B"/>
    <w:rsid w:val="004C3BEA"/>
    <w:rsid w:val="00511A6E"/>
    <w:rsid w:val="005252C4"/>
    <w:rsid w:val="00536256"/>
    <w:rsid w:val="0057534A"/>
    <w:rsid w:val="005A3876"/>
    <w:rsid w:val="00605A5B"/>
    <w:rsid w:val="006458FB"/>
    <w:rsid w:val="006C60E6"/>
    <w:rsid w:val="006E70D3"/>
    <w:rsid w:val="00756C2A"/>
    <w:rsid w:val="00767F20"/>
    <w:rsid w:val="007B0F94"/>
    <w:rsid w:val="008F38F1"/>
    <w:rsid w:val="009039DE"/>
    <w:rsid w:val="00A4209F"/>
    <w:rsid w:val="00A77921"/>
    <w:rsid w:val="00A849E2"/>
    <w:rsid w:val="00B07FB7"/>
    <w:rsid w:val="00B17150"/>
    <w:rsid w:val="00B55FB5"/>
    <w:rsid w:val="00B575FB"/>
    <w:rsid w:val="00BC1009"/>
    <w:rsid w:val="00BE4DB2"/>
    <w:rsid w:val="00C1095A"/>
    <w:rsid w:val="00C55D85"/>
    <w:rsid w:val="00CA2273"/>
    <w:rsid w:val="00CB05D1"/>
    <w:rsid w:val="00CD50FD"/>
    <w:rsid w:val="00CD52FA"/>
    <w:rsid w:val="00D14B34"/>
    <w:rsid w:val="00D47124"/>
    <w:rsid w:val="00D626C3"/>
    <w:rsid w:val="00D827F2"/>
    <w:rsid w:val="00D973D7"/>
    <w:rsid w:val="00DA6534"/>
    <w:rsid w:val="00DD5D7B"/>
    <w:rsid w:val="00F00460"/>
    <w:rsid w:val="00F00DDC"/>
    <w:rsid w:val="00F316AD"/>
    <w:rsid w:val="00F4501B"/>
    <w:rsid w:val="00FA7E07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9CED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PuestoCar">
    <w:name w:val="Puesto Car"/>
    <w:basedOn w:val="Fuentedeprrafopredeter"/>
    <w:link w:val="Puest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648276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387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styleId="Tabladecuadrcula1clara">
    <w:name w:val="Grid Table 1 Light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Ind w:w="0" w:type="dxa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Ind w:w="0" w:type="dxa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Ind w:w="0" w:type="dxa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  <w:tblInd w:w="0" w:type="dxa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  <w:tblInd w:w="0" w:type="dxa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  <w:tblInd w:w="0" w:type="dxa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A3876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242935" w:themeColor="accent1" w:themeShade="BF"/>
    </w:rPr>
    <w:tblPr>
      <w:tblStyleRowBandSize w:val="1"/>
      <w:tblStyleColBandSize w:val="1"/>
      <w:tblInd w:w="0" w:type="dxa"/>
      <w:tblBorders>
        <w:top w:val="single" w:sz="8" w:space="0" w:color="303848" w:themeColor="accent1"/>
        <w:bottom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9A6C41" w:themeColor="accent2" w:themeShade="BF"/>
    </w:rPr>
    <w:tblPr>
      <w:tblStyleRowBandSize w:val="1"/>
      <w:tblStyleColBandSize w:val="1"/>
      <w:tblInd w:w="0" w:type="dxa"/>
      <w:tblBorders>
        <w:top w:val="single" w:sz="8" w:space="0" w:color="BF9268" w:themeColor="accent2"/>
        <w:bottom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4A6158" w:themeColor="accent5" w:themeShade="BF"/>
    </w:rPr>
    <w:tblPr>
      <w:tblStyleRowBandSize w:val="1"/>
      <w:tblStyleColBandSize w:val="1"/>
      <w:tblInd w:w="0" w:type="dxa"/>
      <w:tblBorders>
        <w:top w:val="single" w:sz="8" w:space="0" w:color="648276" w:themeColor="accent5"/>
        <w:bottom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qFormat/>
    <w:rsid w:val="005A387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Ind w:w="0" w:type="dxa"/>
      <w:tblBorders>
        <w:top w:val="single" w:sz="4" w:space="0" w:color="303848" w:themeColor="accent1"/>
        <w:bottom w:val="single" w:sz="4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Ind w:w="0" w:type="dxa"/>
      <w:tblBorders>
        <w:top w:val="single" w:sz="4" w:space="0" w:color="BF9268" w:themeColor="accent2"/>
        <w:bottom w:val="single" w:sz="4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Ind w:w="0" w:type="dxa"/>
      <w:tblBorders>
        <w:top w:val="single" w:sz="4" w:space="0" w:color="648276" w:themeColor="accent5"/>
        <w:bottom w:val="single" w:sz="4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03848" w:themeColor="accent1"/>
        <w:bottom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F9268" w:themeColor="accent2"/>
        <w:bottom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8276" w:themeColor="accent5"/>
        <w:bottom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5A387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387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A387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A387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A387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honpasachoa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z%20A&#237;da\AppData\Roaming\Microsoft\Templates\Resumen%20modern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5998931D2B43A18A83A222986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F2AD9-0356-442C-B3A4-8B33E14A714B}"/>
      </w:docPartPr>
      <w:docPartBody>
        <w:p w:rsidR="00F11C06" w:rsidRDefault="00F11C06">
          <w:pPr>
            <w:pStyle w:val="E65998931D2B43A18A83A222986B57A2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8C8C5673FA5A43CEA5CACCE5F778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DBDA-0BE4-49E6-9102-9B71B5D634FD}"/>
      </w:docPartPr>
      <w:docPartBody>
        <w:p w:rsidR="00F11C06" w:rsidRDefault="00F11C06">
          <w:pPr>
            <w:pStyle w:val="8C8C5673FA5A43CEA5CACCE5F7789A8C"/>
          </w:pPr>
          <w:r w:rsidRPr="00300633">
            <w:rPr>
              <w:noProof/>
              <w:lang w:bidi="es-ES"/>
            </w:rPr>
            <w:t>Formación</w:t>
          </w:r>
        </w:p>
      </w:docPartBody>
    </w:docPart>
    <w:docPart>
      <w:docPartPr>
        <w:name w:val="1FFB12E1BACF4713BA7508ED5484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7C13F-C3DF-4396-A3B6-CBC1407D9271}"/>
      </w:docPartPr>
      <w:docPartBody>
        <w:p w:rsidR="00F11C06" w:rsidRDefault="00F11C06">
          <w:pPr>
            <w:pStyle w:val="1FFB12E1BACF4713BA7508ED54842A4B"/>
          </w:pPr>
          <w:r w:rsidRPr="00300633">
            <w:rPr>
              <w:noProof/>
              <w:lang w:bidi="es-ES"/>
            </w:rPr>
            <w:t>Experiencia</w:t>
          </w:r>
        </w:p>
      </w:docPartBody>
    </w:docPart>
    <w:docPart>
      <w:docPartPr>
        <w:name w:val="045A3C89918C4335BC3F1D746DF6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F0E3-9730-4CCE-B7A1-92AD30E9C2AC}"/>
      </w:docPartPr>
      <w:docPartBody>
        <w:p w:rsidR="00E96F3F" w:rsidRDefault="003C31F8" w:rsidP="003C31F8">
          <w:pPr>
            <w:pStyle w:val="045A3C89918C4335BC3F1D746DF6E232"/>
          </w:pPr>
          <w:r w:rsidRPr="00300633">
            <w:rPr>
              <w:noProof/>
              <w:lang w:bidi="es-ES"/>
            </w:rPr>
            <w:t>Aptitudes clave</w:t>
          </w:r>
        </w:p>
      </w:docPartBody>
    </w:docPart>
    <w:docPart>
      <w:docPartPr>
        <w:name w:val="2078C7CCAA1D4BEAA383203F42D11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0A8C-DBC0-491D-B182-9ACA570E8890}"/>
      </w:docPartPr>
      <w:docPartBody>
        <w:p w:rsidR="00E96F3F" w:rsidRDefault="003C31F8" w:rsidP="003C31F8">
          <w:pPr>
            <w:pStyle w:val="2078C7CCAA1D4BEAA383203F42D112F8"/>
          </w:pPr>
          <w:r w:rsidRPr="00300633">
            <w:rPr>
              <w:noProof/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06"/>
    <w:rsid w:val="0021408E"/>
    <w:rsid w:val="00253F06"/>
    <w:rsid w:val="00326D0A"/>
    <w:rsid w:val="003C31F8"/>
    <w:rsid w:val="004A4BE9"/>
    <w:rsid w:val="00654E31"/>
    <w:rsid w:val="0086667C"/>
    <w:rsid w:val="008D32E6"/>
    <w:rsid w:val="00A06641"/>
    <w:rsid w:val="00E96F3F"/>
    <w:rsid w:val="00F1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3053AB2D66415A93137B4E731C8EF9">
    <w:name w:val="E23053AB2D66415A93137B4E731C8EF9"/>
  </w:style>
  <w:style w:type="character" w:styleId="nfasis">
    <w:name w:val="Emphasis"/>
    <w:uiPriority w:val="20"/>
    <w:qFormat/>
    <w:rPr>
      <w:rFonts w:ascii="Arial" w:hAnsi="Arial" w:cs="Arial"/>
      <w:color w:val="4472C4" w:themeColor="accent5"/>
    </w:rPr>
  </w:style>
  <w:style w:type="paragraph" w:customStyle="1" w:styleId="E1A31AC49CDA4AE09AAAD94D113FCB15">
    <w:name w:val="E1A31AC49CDA4AE09AAAD94D113FCB15"/>
  </w:style>
  <w:style w:type="paragraph" w:customStyle="1" w:styleId="EECA0D5AAFF9479EB10EE4B64FB2E3A1">
    <w:name w:val="EECA0D5AAFF9479EB10EE4B64FB2E3A1"/>
  </w:style>
  <w:style w:type="paragraph" w:customStyle="1" w:styleId="E65998931D2B43A18A83A222986B57A2">
    <w:name w:val="E65998931D2B43A18A83A222986B57A2"/>
  </w:style>
  <w:style w:type="paragraph" w:customStyle="1" w:styleId="Textoalaizquierda">
    <w:name w:val="Texto a la izqui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es-ES" w:eastAsia="en-US"/>
    </w:rPr>
  </w:style>
  <w:style w:type="paragraph" w:customStyle="1" w:styleId="30208F66F9D04FC1BFA3AAB7FC35FB70">
    <w:name w:val="30208F66F9D04FC1BFA3AAB7FC35FB70"/>
  </w:style>
  <w:style w:type="paragraph" w:customStyle="1" w:styleId="D595124B8E87444CA318E831E7721811">
    <w:name w:val="D595124B8E87444CA318E831E7721811"/>
  </w:style>
  <w:style w:type="paragraph" w:customStyle="1" w:styleId="2B6ABDB4CDFC4AEB975B5CF7F5DBF5DE">
    <w:name w:val="2B6ABDB4CDFC4AEB975B5CF7F5DBF5DE"/>
  </w:style>
  <w:style w:type="paragraph" w:customStyle="1" w:styleId="D51DB98A5DFA403E89CA4130E029FC54">
    <w:name w:val="D51DB98A5DFA403E89CA4130E029FC54"/>
  </w:style>
  <w:style w:type="paragraph" w:customStyle="1" w:styleId="295D5FD48CCA448797F9971988B82107">
    <w:name w:val="295D5FD48CCA448797F9971988B82107"/>
  </w:style>
  <w:style w:type="paragraph" w:customStyle="1" w:styleId="8C8C5673FA5A43CEA5CACCE5F7789A8C">
    <w:name w:val="8C8C5673FA5A43CEA5CACCE5F7789A8C"/>
  </w:style>
  <w:style w:type="paragraph" w:customStyle="1" w:styleId="4A71A73767CD41F38337B2768F6B46DC">
    <w:name w:val="4A71A73767CD41F38337B2768F6B46DC"/>
  </w:style>
  <w:style w:type="paragraph" w:customStyle="1" w:styleId="1FFB12E1BACF4713BA7508ED54842A4B">
    <w:name w:val="1FFB12E1BACF4713BA7508ED54842A4B"/>
  </w:style>
  <w:style w:type="paragraph" w:customStyle="1" w:styleId="1875DEE435B54AB69DC252DAB150EFF2">
    <w:name w:val="1875DEE435B54AB69DC252DAB150EFF2"/>
  </w:style>
  <w:style w:type="paragraph" w:customStyle="1" w:styleId="7B70CA26F17E4751AE9A2B6788D7AD74">
    <w:name w:val="7B70CA26F17E4751AE9A2B6788D7AD74"/>
  </w:style>
  <w:style w:type="paragraph" w:customStyle="1" w:styleId="8FD578E4DB884D9A9BD33A39445CFCE7">
    <w:name w:val="8FD578E4DB884D9A9BD33A39445CFCE7"/>
  </w:style>
  <w:style w:type="paragraph" w:customStyle="1" w:styleId="F325E90AE66948EE9A1C839115F2FB16">
    <w:name w:val="F325E90AE66948EE9A1C839115F2FB16"/>
  </w:style>
  <w:style w:type="paragraph" w:customStyle="1" w:styleId="D6CE6E87E3484E2C9A8E65D57D14EC1C">
    <w:name w:val="D6CE6E87E3484E2C9A8E65D57D14EC1C"/>
  </w:style>
  <w:style w:type="paragraph" w:customStyle="1" w:styleId="269D6520D622416EB3720BEB8D2B7A93">
    <w:name w:val="269D6520D622416EB3720BEB8D2B7A93"/>
  </w:style>
  <w:style w:type="paragraph" w:customStyle="1" w:styleId="5A7E288FED8B4E51B92424A750E1448A">
    <w:name w:val="5A7E288FED8B4E51B92424A750E1448A"/>
  </w:style>
  <w:style w:type="paragraph" w:customStyle="1" w:styleId="A90E0B38725349409A78094C75C23DB8">
    <w:name w:val="A90E0B38725349409A78094C75C23DB8"/>
  </w:style>
  <w:style w:type="paragraph" w:customStyle="1" w:styleId="54BA32886E794565828C48CE93B358E9">
    <w:name w:val="54BA32886E794565828C48CE93B358E9"/>
  </w:style>
  <w:style w:type="paragraph" w:customStyle="1" w:styleId="0E0F300DED3646B097EAA0FEBD2611EB">
    <w:name w:val="0E0F300DED3646B097EAA0FEBD2611EB"/>
  </w:style>
  <w:style w:type="paragraph" w:customStyle="1" w:styleId="2844F2748B214876B61ED49335E707DF">
    <w:name w:val="2844F2748B214876B61ED49335E707DF"/>
  </w:style>
  <w:style w:type="paragraph" w:customStyle="1" w:styleId="FFE7286F9C1A4CAB8C203C8CAE7FAD5D">
    <w:name w:val="FFE7286F9C1A4CAB8C203C8CAE7FAD5D"/>
  </w:style>
  <w:style w:type="paragraph" w:customStyle="1" w:styleId="F2BB07805D1E49EFA19A2C009421F785">
    <w:name w:val="F2BB07805D1E49EFA19A2C009421F785"/>
  </w:style>
  <w:style w:type="paragraph" w:customStyle="1" w:styleId="0C0D0DC3A43546A9941716A9A6B5A088">
    <w:name w:val="0C0D0DC3A43546A9941716A9A6B5A088"/>
  </w:style>
  <w:style w:type="paragraph" w:customStyle="1" w:styleId="E7B9E2A0D7ED46B7BF66770FAA6FE11D">
    <w:name w:val="E7B9E2A0D7ED46B7BF66770FAA6FE11D"/>
  </w:style>
  <w:style w:type="paragraph" w:customStyle="1" w:styleId="9783667C2ED046AC8F8EFE006533EF80">
    <w:name w:val="9783667C2ED046AC8F8EFE006533EF80"/>
  </w:style>
  <w:style w:type="paragraph" w:customStyle="1" w:styleId="Textoaladerecha">
    <w:name w:val="Texto a la derech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es-ES" w:eastAsia="en-US"/>
    </w:rPr>
  </w:style>
  <w:style w:type="paragraph" w:customStyle="1" w:styleId="F1982B9083CE478DBE986F0C17FDA033">
    <w:name w:val="F1982B9083CE478DBE986F0C17FDA033"/>
  </w:style>
  <w:style w:type="paragraph" w:customStyle="1" w:styleId="752039B6ED004120AAE568033B6AD204">
    <w:name w:val="752039B6ED004120AAE568033B6AD204"/>
  </w:style>
  <w:style w:type="paragraph" w:customStyle="1" w:styleId="11DC16E65FFE4D0FB99A469073B6CBFF">
    <w:name w:val="11DC16E65FFE4D0FB99A469073B6CBFF"/>
  </w:style>
  <w:style w:type="paragraph" w:customStyle="1" w:styleId="92BAB516C5DD4292A2127DD944747599">
    <w:name w:val="92BAB516C5DD4292A2127DD944747599"/>
  </w:style>
  <w:style w:type="paragraph" w:customStyle="1" w:styleId="B055219CF2A34215BD2A557B2177B110">
    <w:name w:val="B055219CF2A34215BD2A557B2177B110"/>
  </w:style>
  <w:style w:type="paragraph" w:customStyle="1" w:styleId="045A3C89918C4335BC3F1D746DF6E232">
    <w:name w:val="045A3C89918C4335BC3F1D746DF6E232"/>
    <w:rsid w:val="003C31F8"/>
  </w:style>
  <w:style w:type="paragraph" w:customStyle="1" w:styleId="2078C7CCAA1D4BEAA383203F42D112F8">
    <w:name w:val="2078C7CCAA1D4BEAA383203F42D112F8"/>
    <w:rsid w:val="003C31F8"/>
  </w:style>
  <w:style w:type="paragraph" w:customStyle="1" w:styleId="C13C0F110F4A4737A0BA4A4558ACF68F">
    <w:name w:val="C13C0F110F4A4737A0BA4A4558ACF68F"/>
    <w:rsid w:val="003C31F8"/>
  </w:style>
  <w:style w:type="paragraph" w:customStyle="1" w:styleId="1C2AA575E0964ADCAA2A281771702DFD">
    <w:name w:val="1C2AA575E0964ADCAA2A281771702DFD"/>
    <w:rsid w:val="003C31F8"/>
  </w:style>
  <w:style w:type="paragraph" w:customStyle="1" w:styleId="6FD8D268107D47379159309BCCAB1B74">
    <w:name w:val="6FD8D268107D47379159309BCCAB1B74"/>
    <w:rsid w:val="003C31F8"/>
  </w:style>
  <w:style w:type="paragraph" w:customStyle="1" w:styleId="2B5967F99FBD4AF4A11EFE68E2A79A86">
    <w:name w:val="2B5967F99FBD4AF4A11EFE68E2A79A86"/>
    <w:rsid w:val="0021408E"/>
  </w:style>
  <w:style w:type="paragraph" w:customStyle="1" w:styleId="B6639EAC21504E1AB5741F4BED6EF2CB">
    <w:name w:val="B6639EAC21504E1AB5741F4BED6EF2CB"/>
    <w:rsid w:val="0021408E"/>
  </w:style>
  <w:style w:type="paragraph" w:customStyle="1" w:styleId="4336BA7739644E1E95F68C3DE2402B73">
    <w:name w:val="4336BA7739644E1E95F68C3DE2402B73"/>
    <w:rsid w:val="008D32E6"/>
  </w:style>
  <w:style w:type="paragraph" w:customStyle="1" w:styleId="9526472552254A2AAC861336627B95FC">
    <w:name w:val="9526472552254A2AAC861336627B95FC"/>
    <w:rsid w:val="008D32E6"/>
  </w:style>
  <w:style w:type="paragraph" w:customStyle="1" w:styleId="D114CBED1B4C4A8CA14639B21385E810">
    <w:name w:val="D114CBED1B4C4A8CA14639B21385E810"/>
    <w:rsid w:val="008D3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moderno básico</Template>
  <TotalTime>0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2022-02-23T19:48:00Z</dcterms:created>
  <dcterms:modified xsi:type="dcterms:W3CDTF">2022-02-23T19:50:00Z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