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0863CEF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DB2901F" w14:textId="597A1444" w:rsidR="001B2ABD" w:rsidRPr="0059649E" w:rsidRDefault="00A35A8B" w:rsidP="001B2ABD">
            <w:pPr>
              <w:tabs>
                <w:tab w:val="left" w:pos="990"/>
              </w:tabs>
              <w:jc w:val="center"/>
            </w:pPr>
            <w:r w:rsidRPr="00A35A8B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EB85F6A" wp14:editId="1E784178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558165</wp:posOffset>
                  </wp:positionV>
                  <wp:extent cx="1356360" cy="1843405"/>
                  <wp:effectExtent l="0" t="0" r="0" b="444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2" r="4813" b="-1"/>
                          <a:stretch/>
                        </pic:blipFill>
                        <pic:spPr bwMode="auto">
                          <a:xfrm>
                            <a:off x="0" y="0"/>
                            <a:ext cx="1356360" cy="1843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664FBA58" w14:textId="69340C7F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BACADF1" w14:textId="4726AC89" w:rsidR="001B2ABD" w:rsidRPr="00356F5A" w:rsidRDefault="00447319" w:rsidP="001B2ABD">
            <w:pPr>
              <w:pStyle w:val="Ttulo"/>
              <w:rPr>
                <w:sz w:val="52"/>
                <w:szCs w:val="52"/>
              </w:rPr>
            </w:pPr>
            <w:r w:rsidRPr="00356F5A">
              <w:rPr>
                <w:sz w:val="52"/>
                <w:szCs w:val="52"/>
              </w:rPr>
              <w:t>JUAN SEBASTIAN SUAREZ</w:t>
            </w:r>
          </w:p>
          <w:p w14:paraId="0B48D851" w14:textId="7ED26A8B" w:rsidR="00356F5A" w:rsidRPr="005A715C" w:rsidRDefault="005A715C" w:rsidP="005A715C">
            <w:pPr>
              <w:jc w:val="center"/>
              <w:rPr>
                <w:sz w:val="24"/>
                <w:szCs w:val="32"/>
              </w:rPr>
            </w:pPr>
            <w:r w:rsidRPr="005A715C">
              <w:rPr>
                <w:sz w:val="24"/>
                <w:szCs w:val="32"/>
              </w:rPr>
              <w:t>ESTUDIANTE DE INGENIERA DE SISTEMAS.</w:t>
            </w:r>
          </w:p>
          <w:p w14:paraId="4C6652E5" w14:textId="45EB9CE8" w:rsidR="00356F5A" w:rsidRDefault="00356F5A" w:rsidP="00356F5A"/>
          <w:p w14:paraId="4A99C693" w14:textId="1E1FAFEA" w:rsidR="00D343F2" w:rsidRPr="00356F5A" w:rsidRDefault="00D343F2" w:rsidP="00356F5A">
            <w:r>
              <w:br/>
            </w:r>
          </w:p>
        </w:tc>
      </w:tr>
      <w:tr w:rsidR="001B2ABD" w:rsidRPr="0059649E" w14:paraId="34FF078A" w14:textId="77777777" w:rsidTr="001B2ABD">
        <w:tc>
          <w:tcPr>
            <w:tcW w:w="3600" w:type="dxa"/>
          </w:tcPr>
          <w:p w14:paraId="57EB4535" w14:textId="77CAE049" w:rsidR="00A35A8B" w:rsidRDefault="00A35A8B" w:rsidP="00A35A8B"/>
          <w:p w14:paraId="3D0B4F26" w14:textId="77777777" w:rsidR="00A35A8B" w:rsidRPr="00A35A8B" w:rsidRDefault="00A35A8B" w:rsidP="00A35A8B"/>
          <w:p w14:paraId="29687B15" w14:textId="77777777" w:rsidR="00A35A8B" w:rsidRDefault="00A35A8B" w:rsidP="00036450"/>
          <w:p w14:paraId="37E582B1" w14:textId="77777777" w:rsidR="00A35A8B" w:rsidRDefault="00A35A8B" w:rsidP="00036450"/>
          <w:p w14:paraId="6E5465A6" w14:textId="05E2CB0A" w:rsidR="007F2FE4" w:rsidRDefault="00A35A8B" w:rsidP="00A35A8B">
            <w:pPr>
              <w:pStyle w:val="Ttulo3"/>
            </w:pPr>
            <w:r>
              <w:t>PERFIL</w:t>
            </w:r>
          </w:p>
          <w:p w14:paraId="54C5B7AB" w14:textId="03804B57" w:rsidR="00036450" w:rsidRPr="0059649E" w:rsidRDefault="007F2FE4" w:rsidP="00036450">
            <w:r>
              <w:t>Soy una persona autodidactica por naturaleza pongo atención a mínimos detalles, además no se me cierran puertas ante diferentes tipos de dificultades me considero limpio, ordenado y altamente disciplinado ya que dichos caracteres son una base importante para un excelente desempeño en cualquier actividad.</w:t>
            </w:r>
            <w:r w:rsidR="00447319">
              <w:br/>
            </w:r>
          </w:p>
          <w:p w14:paraId="118696BA" w14:textId="471DF0DB" w:rsidR="00A35A8B" w:rsidRPr="00A35A8B" w:rsidRDefault="00A35A8B" w:rsidP="00A35A8B">
            <w:pPr>
              <w:pStyle w:val="Ttulo3"/>
            </w:pPr>
            <w:r>
              <w:t>CONTACTO</w:t>
            </w:r>
          </w:p>
          <w:p w14:paraId="19B6E434" w14:textId="769231DA" w:rsidR="004D3011" w:rsidRPr="002C765F" w:rsidRDefault="00000000" w:rsidP="004D3011">
            <w:sdt>
              <w:sdtPr>
                <w:id w:val="1111563247"/>
                <w:placeholder>
                  <w:docPart w:val="E117416EADE640359C2BFA7D8667239C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TELÉFONO:</w:t>
                </w:r>
              </w:sdtContent>
            </w:sdt>
            <w:r w:rsidR="002C765F">
              <w:rPr>
                <w:b/>
                <w:bCs/>
              </w:rPr>
              <w:br/>
            </w:r>
            <w:r w:rsidR="00E301C0" w:rsidRPr="00004CF3">
              <w:rPr>
                <w:b/>
                <w:bCs/>
                <w:sz w:val="20"/>
                <w:szCs w:val="24"/>
              </w:rPr>
              <w:t>304-108-9686</w:t>
            </w:r>
            <w:r w:rsidR="005B706F">
              <w:rPr>
                <w:b/>
                <w:bCs/>
                <w:sz w:val="20"/>
                <w:szCs w:val="24"/>
              </w:rPr>
              <w:t xml:space="preserve"> </w:t>
            </w:r>
            <w:r w:rsidR="00E301C0" w:rsidRPr="00004CF3">
              <w:rPr>
                <w:b/>
                <w:bCs/>
                <w:sz w:val="20"/>
                <w:szCs w:val="24"/>
              </w:rPr>
              <w:t>320</w:t>
            </w:r>
            <w:r w:rsidR="003B780B">
              <w:rPr>
                <w:b/>
                <w:bCs/>
                <w:sz w:val="20"/>
                <w:szCs w:val="24"/>
              </w:rPr>
              <w:t>-</w:t>
            </w:r>
            <w:r w:rsidR="00E301C0" w:rsidRPr="00004CF3">
              <w:rPr>
                <w:b/>
                <w:bCs/>
                <w:sz w:val="20"/>
                <w:szCs w:val="24"/>
              </w:rPr>
              <w:t>340</w:t>
            </w:r>
            <w:r w:rsidR="003B780B">
              <w:rPr>
                <w:b/>
                <w:bCs/>
                <w:sz w:val="20"/>
                <w:szCs w:val="24"/>
              </w:rPr>
              <w:t>-</w:t>
            </w:r>
            <w:r w:rsidR="00E301C0" w:rsidRPr="00004CF3">
              <w:rPr>
                <w:b/>
                <w:bCs/>
                <w:sz w:val="20"/>
                <w:szCs w:val="24"/>
              </w:rPr>
              <w:t>7692</w:t>
            </w:r>
          </w:p>
          <w:p w14:paraId="7717141D" w14:textId="77777777" w:rsidR="004D3011" w:rsidRPr="0059649E" w:rsidRDefault="004D3011" w:rsidP="004D3011"/>
          <w:sdt>
            <w:sdtPr>
              <w:id w:val="-240260293"/>
              <w:placeholder>
                <w:docPart w:val="22E0769ADD0C46A3B7E34A1391EE0765"/>
              </w:placeholder>
              <w:temporary/>
              <w:showingPlcHdr/>
              <w15:appearance w15:val="hidden"/>
            </w:sdtPr>
            <w:sdtContent>
              <w:p w14:paraId="4B6B82A9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76807D69" w14:textId="54364F2E" w:rsidR="00036450" w:rsidRDefault="00000000" w:rsidP="004D3011">
            <w:hyperlink r:id="rId10" w:history="1">
              <w:r w:rsidR="00004CF3" w:rsidRPr="007B1F1A">
                <w:rPr>
                  <w:rStyle w:val="Hipervnculo"/>
                </w:rPr>
                <w:t>jssuarez173@misena.edu.co</w:t>
              </w:r>
            </w:hyperlink>
            <w:r w:rsidR="00E17C83">
              <w:br/>
            </w:r>
          </w:p>
          <w:p w14:paraId="2049041A" w14:textId="62ADD268" w:rsidR="00A35A8B" w:rsidRPr="00A35A8B" w:rsidRDefault="00E17C83" w:rsidP="004142CD">
            <w:pPr>
              <w:rPr>
                <w:color w:val="B85A22" w:themeColor="accent2" w:themeShade="BF"/>
                <w:szCs w:val="18"/>
                <w:u w:val="single"/>
              </w:rPr>
            </w:pPr>
            <w:r>
              <w:t>C</w:t>
            </w:r>
            <w:r w:rsidR="008A76BF">
              <w:t>EDULA</w:t>
            </w:r>
            <w:r>
              <w:t xml:space="preserve">: </w:t>
            </w:r>
            <w:r w:rsidR="008A76BF">
              <w:br/>
            </w:r>
            <w:r>
              <w:t>1.031.171.371</w:t>
            </w:r>
          </w:p>
          <w:p w14:paraId="38F96D8B" w14:textId="3268E33F" w:rsidR="00E301C0" w:rsidRPr="0059649E" w:rsidRDefault="00E301C0" w:rsidP="00E301C0">
            <w:pPr>
              <w:pStyle w:val="Ttulo3"/>
            </w:pPr>
            <w:r>
              <w:t>idiomas</w:t>
            </w:r>
          </w:p>
          <w:p w14:paraId="7CE207C4" w14:textId="2A3B96E3" w:rsidR="00A244D2" w:rsidRDefault="00E301C0" w:rsidP="004142CD">
            <w:r>
              <w:t>ESPAÑOL: NATIVO.</w:t>
            </w:r>
            <w:r>
              <w:br/>
              <w:t>INGLES: BASICO.</w:t>
            </w:r>
          </w:p>
          <w:p w14:paraId="2E529D4A" w14:textId="77777777" w:rsidR="00A35A8B" w:rsidRPr="0059649E" w:rsidRDefault="00A35A8B" w:rsidP="004142CD"/>
          <w:p w14:paraId="600B56C5" w14:textId="75E83DBE" w:rsidR="004D3011" w:rsidRPr="0059649E" w:rsidRDefault="00447319" w:rsidP="00CB0055">
            <w:pPr>
              <w:pStyle w:val="Ttulo3"/>
            </w:pPr>
            <w:r>
              <w:t>REFERENCIAS</w:t>
            </w:r>
          </w:p>
          <w:p w14:paraId="4BE71FCC" w14:textId="77777777" w:rsidR="00A35A8B" w:rsidRDefault="00447319" w:rsidP="004D3011">
            <w:r>
              <w:t>JUAN SEBASTIAN GIRALDO</w:t>
            </w:r>
            <w:r>
              <w:br/>
              <w:t>DESAROLLADOR WEB</w:t>
            </w:r>
            <w:r w:rsidR="005A715C">
              <w:t>.</w:t>
            </w:r>
            <w:r>
              <w:br/>
            </w:r>
            <w:r w:rsidRPr="00004CF3">
              <w:rPr>
                <w:b/>
                <w:bCs/>
                <w:sz w:val="20"/>
                <w:szCs w:val="24"/>
              </w:rPr>
              <w:t>312-546-7290</w:t>
            </w:r>
            <w:r>
              <w:br/>
            </w:r>
          </w:p>
          <w:p w14:paraId="43010DA4" w14:textId="22D654B0" w:rsidR="004D3011" w:rsidRDefault="00A35A8B" w:rsidP="004D3011">
            <w:r>
              <w:t>MAYRA ALEJANDRA MOSQUERA</w:t>
            </w:r>
            <w:r w:rsidR="00447319">
              <w:br/>
              <w:t>P</w:t>
            </w:r>
            <w:r w:rsidR="005A715C">
              <w:t>SICOLOGA.</w:t>
            </w:r>
          </w:p>
          <w:p w14:paraId="61A9B98F" w14:textId="125BBD60" w:rsidR="00447319" w:rsidRPr="00A244D2" w:rsidRDefault="00447319" w:rsidP="004D3011">
            <w:pPr>
              <w:rPr>
                <w:b/>
                <w:bCs/>
              </w:rPr>
            </w:pPr>
            <w:r w:rsidRPr="00004CF3">
              <w:rPr>
                <w:b/>
                <w:bCs/>
                <w:sz w:val="20"/>
                <w:szCs w:val="24"/>
              </w:rPr>
              <w:t>313-418-386</w:t>
            </w:r>
            <w:r w:rsidR="00FC31E4" w:rsidRPr="00004CF3">
              <w:rPr>
                <w:b/>
                <w:bCs/>
                <w:sz w:val="20"/>
                <w:szCs w:val="24"/>
              </w:rPr>
              <w:t>8</w:t>
            </w:r>
          </w:p>
        </w:tc>
        <w:tc>
          <w:tcPr>
            <w:tcW w:w="720" w:type="dxa"/>
          </w:tcPr>
          <w:p w14:paraId="4740A061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AC8DE3ADAF1478184B8417D23365B5C"/>
              </w:placeholder>
              <w:temporary/>
              <w:showingPlcHdr/>
              <w15:appearance w15:val="hidden"/>
            </w:sdtPr>
            <w:sdtContent>
              <w:p w14:paraId="15559118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6DEB01B" w14:textId="1E022C32" w:rsidR="00036450" w:rsidRPr="0059649E" w:rsidRDefault="00E301C0" w:rsidP="00E301C0">
            <w:pPr>
              <w:pStyle w:val="Prrafodelista"/>
              <w:numPr>
                <w:ilvl w:val="0"/>
                <w:numId w:val="15"/>
              </w:numPr>
            </w:pPr>
            <w:r>
              <w:t>ESTUDIANTE DE INGENIERA</w:t>
            </w:r>
            <w:r w:rsidR="005B706F">
              <w:t xml:space="preserve"> </w:t>
            </w:r>
            <w:r>
              <w:t>DE SISTEMAS POR CICLO PREPEDEUTICOS [ESCUELA TECNOLOGICA INSITUTO TECNICO CENTRAL DE LA SALLE]</w:t>
            </w:r>
            <w:r>
              <w:br/>
            </w:r>
            <w:r w:rsidRPr="00E301C0">
              <w:rPr>
                <w:b/>
                <w:bCs/>
              </w:rPr>
              <w:t>(</w:t>
            </w:r>
            <w:r w:rsidR="00150DBF">
              <w:rPr>
                <w:b/>
                <w:bCs/>
              </w:rPr>
              <w:t>6</w:t>
            </w:r>
            <w:r w:rsidRPr="00E301C0">
              <w:rPr>
                <w:b/>
                <w:bCs/>
              </w:rPr>
              <w:t>to Semestre).</w:t>
            </w:r>
          </w:p>
          <w:p w14:paraId="532DD782" w14:textId="57FD4CAE" w:rsidR="004142CD" w:rsidRPr="0059649E" w:rsidRDefault="004142CD" w:rsidP="00036450"/>
          <w:p w14:paraId="20B18067" w14:textId="69D7CD38" w:rsidR="00036450" w:rsidRPr="0059649E" w:rsidRDefault="00E301C0" w:rsidP="00036450">
            <w:pPr>
              <w:pStyle w:val="Ttulo2"/>
            </w:pPr>
            <w:r>
              <w:t>CONOCIMIENTO</w:t>
            </w:r>
          </w:p>
          <w:p w14:paraId="395EDB5B" w14:textId="071204B5" w:rsidR="00E301C0" w:rsidRDefault="00E301C0" w:rsidP="00036450"/>
          <w:p w14:paraId="2CBD7A3A" w14:textId="778DDB9D" w:rsidR="00A408AE" w:rsidRDefault="00E301C0" w:rsidP="00E301C0">
            <w:pPr>
              <w:pStyle w:val="Prrafodelista"/>
              <w:numPr>
                <w:ilvl w:val="0"/>
                <w:numId w:val="14"/>
              </w:numPr>
            </w:pPr>
            <w:r>
              <w:t xml:space="preserve">Soporte Técnico en mantenimiento preventivo y correctivo de </w:t>
            </w:r>
            <w:r w:rsidR="005B706F">
              <w:t>equipos de cómputo.</w:t>
            </w:r>
            <w:r w:rsidR="00A408AE">
              <w:br/>
            </w:r>
          </w:p>
          <w:p w14:paraId="20318EC4" w14:textId="2EDA2357" w:rsidR="00A408AE" w:rsidRDefault="005B706F" w:rsidP="005B706F">
            <w:pPr>
              <w:pStyle w:val="Prrafodelista"/>
              <w:numPr>
                <w:ilvl w:val="0"/>
                <w:numId w:val="14"/>
              </w:numPr>
            </w:pPr>
            <w:r>
              <w:t>Conocimiento En Ofimática.</w:t>
            </w:r>
            <w:r w:rsidR="00A408AE" w:rsidRPr="005B706F">
              <w:rPr>
                <w:b/>
                <w:bCs/>
                <w:u w:val="single"/>
              </w:rPr>
              <w:br/>
            </w:r>
          </w:p>
          <w:p w14:paraId="7C534D8C" w14:textId="0F69FDE1" w:rsidR="005B706F" w:rsidRPr="005B706F" w:rsidRDefault="005B706F" w:rsidP="005B706F">
            <w:pPr>
              <w:pStyle w:val="Prrafodelista"/>
              <w:numPr>
                <w:ilvl w:val="0"/>
                <w:numId w:val="14"/>
              </w:numPr>
            </w:pPr>
            <w:r>
              <w:t xml:space="preserve">Conocimiento en </w:t>
            </w:r>
            <w:r w:rsidRPr="005B706F">
              <w:rPr>
                <w:b/>
                <w:bCs/>
                <w:u w:val="single"/>
              </w:rPr>
              <w:t>JAVA.</w:t>
            </w:r>
          </w:p>
          <w:p w14:paraId="703D54F6" w14:textId="4B322D67" w:rsidR="005B706F" w:rsidRDefault="005B706F" w:rsidP="005B706F"/>
          <w:p w14:paraId="5F04B776" w14:textId="077F0471" w:rsidR="005B706F" w:rsidRDefault="005B706F" w:rsidP="005B706F">
            <w:pPr>
              <w:pStyle w:val="Prrafodelista"/>
              <w:numPr>
                <w:ilvl w:val="0"/>
                <w:numId w:val="14"/>
              </w:numPr>
            </w:pPr>
            <w:r>
              <w:t xml:space="preserve">Conocimiento en desarrollo web tales como </w:t>
            </w:r>
            <w:r w:rsidRPr="005B706F">
              <w:rPr>
                <w:b/>
                <w:bCs/>
                <w:u w:val="single"/>
              </w:rPr>
              <w:t>HTML5, CSS3 JAVASCRIPT y PHP.</w:t>
            </w:r>
          </w:p>
          <w:p w14:paraId="2182659E" w14:textId="77777777" w:rsidR="005B706F" w:rsidRDefault="005B706F" w:rsidP="005B706F">
            <w:pPr>
              <w:pStyle w:val="Prrafodelista"/>
            </w:pPr>
          </w:p>
          <w:p w14:paraId="4CEBB734" w14:textId="77777777" w:rsidR="005B706F" w:rsidRDefault="005B706F" w:rsidP="005B706F">
            <w:pPr>
              <w:pStyle w:val="Prrafodelista"/>
              <w:numPr>
                <w:ilvl w:val="0"/>
                <w:numId w:val="14"/>
              </w:numPr>
            </w:pPr>
            <w:r>
              <w:t xml:space="preserve">Conocimiento en bases de datos </w:t>
            </w:r>
            <w:r w:rsidRPr="002346E4">
              <w:rPr>
                <w:u w:val="single"/>
              </w:rPr>
              <w:t>relacionales</w:t>
            </w:r>
            <w:r>
              <w:t xml:space="preserve"> (</w:t>
            </w:r>
            <w:r w:rsidRPr="005B706F">
              <w:rPr>
                <w:b/>
                <w:bCs/>
                <w:u w:val="single"/>
              </w:rPr>
              <w:t>MySQL</w:t>
            </w:r>
            <w:r>
              <w:t>).</w:t>
            </w:r>
          </w:p>
          <w:p w14:paraId="479072CE" w14:textId="77777777" w:rsidR="002346E4" w:rsidRDefault="002346E4" w:rsidP="005B706F"/>
          <w:p w14:paraId="4D001764" w14:textId="3A7BC601" w:rsidR="002346E4" w:rsidRPr="005B706F" w:rsidRDefault="002346E4" w:rsidP="00A408AE">
            <w:pPr>
              <w:pStyle w:val="Prrafodelista"/>
              <w:numPr>
                <w:ilvl w:val="0"/>
                <w:numId w:val="14"/>
              </w:numPr>
            </w:pPr>
            <w:r>
              <w:t xml:space="preserve">Manejo de </w:t>
            </w:r>
            <w:r w:rsidRPr="002346E4">
              <w:rPr>
                <w:b/>
                <w:bCs/>
                <w:u w:val="single"/>
              </w:rPr>
              <w:t>SQL SERVER</w:t>
            </w:r>
            <w:r w:rsidR="00CE5A71">
              <w:rPr>
                <w:b/>
                <w:bCs/>
                <w:u w:val="single"/>
              </w:rPr>
              <w:t>.</w:t>
            </w:r>
          </w:p>
          <w:p w14:paraId="63918DE8" w14:textId="77777777" w:rsidR="005B706F" w:rsidRDefault="005B706F" w:rsidP="005B706F">
            <w:pPr>
              <w:pStyle w:val="Prrafodelista"/>
            </w:pPr>
          </w:p>
          <w:p w14:paraId="66597BE4" w14:textId="77777777" w:rsidR="005B706F" w:rsidRDefault="005B706F" w:rsidP="005B706F">
            <w:pPr>
              <w:pStyle w:val="Prrafodelista"/>
            </w:pPr>
          </w:p>
          <w:p w14:paraId="25C43CCA" w14:textId="10753D17" w:rsidR="00356F5A" w:rsidRPr="0059649E" w:rsidRDefault="00356F5A" w:rsidP="005B706F"/>
          <w:p w14:paraId="2CECC6E2" w14:textId="0AB436DA" w:rsidR="00036450" w:rsidRPr="0059649E" w:rsidRDefault="00E301C0" w:rsidP="00036450">
            <w:pPr>
              <w:pStyle w:val="Ttulo2"/>
            </w:pPr>
            <w:r>
              <w:t>EXPERIENCIA LABORAL</w:t>
            </w:r>
          </w:p>
          <w:p w14:paraId="6F41B1B8" w14:textId="0C22E33C" w:rsidR="00E301C0" w:rsidRDefault="00E301C0" w:rsidP="00CF2AC0">
            <w:pPr>
              <w:pStyle w:val="Ttulo4"/>
              <w:rPr>
                <w:bCs/>
              </w:rPr>
            </w:pPr>
          </w:p>
          <w:p w14:paraId="4CC5A8AC" w14:textId="726A62A5" w:rsidR="00CF2AC0" w:rsidRDefault="00CF2AC0" w:rsidP="00A244D2">
            <w:pPr>
              <w:pStyle w:val="Ttulo4"/>
              <w:numPr>
                <w:ilvl w:val="0"/>
                <w:numId w:val="16"/>
              </w:numPr>
            </w:pPr>
            <w:r>
              <w:t>CMS EMPAQUES S.A.S</w:t>
            </w:r>
          </w:p>
          <w:p w14:paraId="55E4BEE0" w14:textId="77777777" w:rsidR="00CF2AC0" w:rsidRDefault="00CF2AC0" w:rsidP="00CF2AC0"/>
          <w:p w14:paraId="317422E2" w14:textId="34A7CE19" w:rsidR="00CF2AC0" w:rsidRDefault="00CF2AC0" w:rsidP="00CF2AC0">
            <w:r>
              <w:t>(</w:t>
            </w:r>
            <w:r w:rsidR="00A244D2">
              <w:t xml:space="preserve">enero 2021) -(enero 2022) </w:t>
            </w:r>
          </w:p>
          <w:p w14:paraId="249A6269" w14:textId="77777777" w:rsidR="00004CF3" w:rsidRDefault="00004CF3" w:rsidP="00CF2AC0"/>
          <w:p w14:paraId="261FE99E" w14:textId="62AA2705" w:rsidR="00004CF3" w:rsidRPr="00004CF3" w:rsidRDefault="00004CF3" w:rsidP="00CF2AC0">
            <w:pPr>
              <w:rPr>
                <w:b/>
                <w:bCs/>
                <w:sz w:val="20"/>
                <w:szCs w:val="24"/>
              </w:rPr>
            </w:pPr>
            <w:r w:rsidRPr="00004CF3">
              <w:rPr>
                <w:b/>
                <w:bCs/>
                <w:sz w:val="20"/>
                <w:szCs w:val="24"/>
              </w:rPr>
              <w:t>320-338-9957</w:t>
            </w:r>
          </w:p>
          <w:p w14:paraId="26DC8EF1" w14:textId="76648BF7" w:rsidR="00A244D2" w:rsidRDefault="00A244D2" w:rsidP="00CF2AC0"/>
          <w:p w14:paraId="0A5A6976" w14:textId="4EFA3024" w:rsidR="00A244D2" w:rsidRPr="00CF2AC0" w:rsidRDefault="00A244D2" w:rsidP="00CF2AC0">
            <w:r>
              <w:t xml:space="preserve">Experiencia de </w:t>
            </w:r>
            <w:r w:rsidRPr="00A244D2">
              <w:rPr>
                <w:b/>
                <w:bCs/>
              </w:rPr>
              <w:t>12 meses</w:t>
            </w:r>
            <w:r>
              <w:t xml:space="preserve"> la cual me encargaba de dar soporte técnico tanto preventivo como correctivo en los computadores y tener establecido los tiempos determinados para cada actividad en tiempo real.</w:t>
            </w:r>
          </w:p>
          <w:p w14:paraId="12968F2A" w14:textId="1DE41C42" w:rsidR="00E301C0" w:rsidRPr="0059649E" w:rsidRDefault="00E301C0" w:rsidP="004D3011">
            <w:pPr>
              <w:rPr>
                <w:color w:val="FFFFFF" w:themeColor="background1"/>
              </w:rPr>
            </w:pPr>
          </w:p>
        </w:tc>
      </w:tr>
    </w:tbl>
    <w:p w14:paraId="36D10556" w14:textId="00634D9F" w:rsidR="0043117B" w:rsidRPr="0059649E" w:rsidRDefault="00000000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5060" w14:textId="77777777" w:rsidR="00FF6BCB" w:rsidRDefault="00FF6BCB" w:rsidP="000C45FF">
      <w:r>
        <w:separator/>
      </w:r>
    </w:p>
  </w:endnote>
  <w:endnote w:type="continuationSeparator" w:id="0">
    <w:p w14:paraId="0190CAA3" w14:textId="77777777" w:rsidR="00FF6BCB" w:rsidRDefault="00FF6BC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6ABD" w14:textId="77777777" w:rsidR="00FF6BCB" w:rsidRDefault="00FF6BCB" w:rsidP="000C45FF">
      <w:r>
        <w:separator/>
      </w:r>
    </w:p>
  </w:footnote>
  <w:footnote w:type="continuationSeparator" w:id="0">
    <w:p w14:paraId="0BC74297" w14:textId="77777777" w:rsidR="00FF6BCB" w:rsidRDefault="00FF6BC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3208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CBD5D55" wp14:editId="67B264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E5DF4"/>
    <w:multiLevelType w:val="hybridMultilevel"/>
    <w:tmpl w:val="34142D6E"/>
    <w:lvl w:ilvl="0" w:tplc="8578DD2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  <w:color w:val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4A72FEC"/>
    <w:multiLevelType w:val="hybridMultilevel"/>
    <w:tmpl w:val="6924F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A740E4"/>
    <w:multiLevelType w:val="hybridMultilevel"/>
    <w:tmpl w:val="59326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DAB7F40"/>
    <w:multiLevelType w:val="hybridMultilevel"/>
    <w:tmpl w:val="B48CE6F4"/>
    <w:lvl w:ilvl="0" w:tplc="8578DD2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color w:val="FFFFFF" w:themeColor="background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65667"/>
    <w:multiLevelType w:val="hybridMultilevel"/>
    <w:tmpl w:val="D0503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E11006"/>
    <w:multiLevelType w:val="hybridMultilevel"/>
    <w:tmpl w:val="D910F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5000">
    <w:abstractNumId w:val="12"/>
  </w:num>
  <w:num w:numId="2" w16cid:durableId="1399934661">
    <w:abstractNumId w:val="14"/>
  </w:num>
  <w:num w:numId="3" w16cid:durableId="323096103">
    <w:abstractNumId w:val="8"/>
  </w:num>
  <w:num w:numId="4" w16cid:durableId="1497498170">
    <w:abstractNumId w:val="3"/>
  </w:num>
  <w:num w:numId="5" w16cid:durableId="251359435">
    <w:abstractNumId w:val="2"/>
  </w:num>
  <w:num w:numId="6" w16cid:durableId="533810456">
    <w:abstractNumId w:val="1"/>
  </w:num>
  <w:num w:numId="7" w16cid:durableId="732699171">
    <w:abstractNumId w:val="0"/>
  </w:num>
  <w:num w:numId="8" w16cid:durableId="1856647569">
    <w:abstractNumId w:val="9"/>
  </w:num>
  <w:num w:numId="9" w16cid:durableId="1532768918">
    <w:abstractNumId w:val="7"/>
  </w:num>
  <w:num w:numId="10" w16cid:durableId="619075189">
    <w:abstractNumId w:val="6"/>
  </w:num>
  <w:num w:numId="11" w16cid:durableId="1496533859">
    <w:abstractNumId w:val="5"/>
  </w:num>
  <w:num w:numId="12" w16cid:durableId="1687096175">
    <w:abstractNumId w:val="4"/>
  </w:num>
  <w:num w:numId="13" w16cid:durableId="1549872224">
    <w:abstractNumId w:val="17"/>
  </w:num>
  <w:num w:numId="14" w16cid:durableId="306278599">
    <w:abstractNumId w:val="16"/>
  </w:num>
  <w:num w:numId="15" w16cid:durableId="1439980235">
    <w:abstractNumId w:val="18"/>
  </w:num>
  <w:num w:numId="16" w16cid:durableId="96751955">
    <w:abstractNumId w:val="13"/>
  </w:num>
  <w:num w:numId="17" w16cid:durableId="357976445">
    <w:abstractNumId w:val="11"/>
  </w:num>
  <w:num w:numId="18" w16cid:durableId="432552344">
    <w:abstractNumId w:val="15"/>
  </w:num>
  <w:num w:numId="19" w16cid:durableId="2038319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54"/>
    <w:rsid w:val="00004CF3"/>
    <w:rsid w:val="00036450"/>
    <w:rsid w:val="00042448"/>
    <w:rsid w:val="00075675"/>
    <w:rsid w:val="00094499"/>
    <w:rsid w:val="000B0078"/>
    <w:rsid w:val="000C45FF"/>
    <w:rsid w:val="000E3FD1"/>
    <w:rsid w:val="0010058F"/>
    <w:rsid w:val="00112054"/>
    <w:rsid w:val="001424E5"/>
    <w:rsid w:val="00150DBF"/>
    <w:rsid w:val="001525E1"/>
    <w:rsid w:val="00175A59"/>
    <w:rsid w:val="00180329"/>
    <w:rsid w:val="0019001F"/>
    <w:rsid w:val="001A74A5"/>
    <w:rsid w:val="001B2ABD"/>
    <w:rsid w:val="001E0391"/>
    <w:rsid w:val="001E1759"/>
    <w:rsid w:val="001F1ECC"/>
    <w:rsid w:val="002346E4"/>
    <w:rsid w:val="002400EB"/>
    <w:rsid w:val="002559EC"/>
    <w:rsid w:val="00256CF7"/>
    <w:rsid w:val="00261FCD"/>
    <w:rsid w:val="00281FD5"/>
    <w:rsid w:val="00293A63"/>
    <w:rsid w:val="002C765F"/>
    <w:rsid w:val="002D3CA3"/>
    <w:rsid w:val="0030481B"/>
    <w:rsid w:val="003156FC"/>
    <w:rsid w:val="003254B5"/>
    <w:rsid w:val="00326AF0"/>
    <w:rsid w:val="00356F5A"/>
    <w:rsid w:val="0037121F"/>
    <w:rsid w:val="003A6B7D"/>
    <w:rsid w:val="003B06CA"/>
    <w:rsid w:val="003B780B"/>
    <w:rsid w:val="004071FC"/>
    <w:rsid w:val="004142CD"/>
    <w:rsid w:val="00445947"/>
    <w:rsid w:val="00447319"/>
    <w:rsid w:val="004561E8"/>
    <w:rsid w:val="004813B3"/>
    <w:rsid w:val="00496591"/>
    <w:rsid w:val="004C63E4"/>
    <w:rsid w:val="004D3011"/>
    <w:rsid w:val="004F0751"/>
    <w:rsid w:val="0051785C"/>
    <w:rsid w:val="005262AC"/>
    <w:rsid w:val="0059649E"/>
    <w:rsid w:val="005A715C"/>
    <w:rsid w:val="005B706F"/>
    <w:rsid w:val="005E39D5"/>
    <w:rsid w:val="00600670"/>
    <w:rsid w:val="0062123A"/>
    <w:rsid w:val="00646E75"/>
    <w:rsid w:val="006708A1"/>
    <w:rsid w:val="0067568C"/>
    <w:rsid w:val="006771D0"/>
    <w:rsid w:val="00715FCB"/>
    <w:rsid w:val="00743101"/>
    <w:rsid w:val="007775E1"/>
    <w:rsid w:val="007867A0"/>
    <w:rsid w:val="007927F5"/>
    <w:rsid w:val="007F2FE4"/>
    <w:rsid w:val="00802CA0"/>
    <w:rsid w:val="008A76BF"/>
    <w:rsid w:val="008C3E78"/>
    <w:rsid w:val="008E6970"/>
    <w:rsid w:val="009260CD"/>
    <w:rsid w:val="00952C25"/>
    <w:rsid w:val="009A09AC"/>
    <w:rsid w:val="00A04269"/>
    <w:rsid w:val="00A2118D"/>
    <w:rsid w:val="00A244D2"/>
    <w:rsid w:val="00A35A8B"/>
    <w:rsid w:val="00A371A8"/>
    <w:rsid w:val="00A408AE"/>
    <w:rsid w:val="00A67ABD"/>
    <w:rsid w:val="00AD76E2"/>
    <w:rsid w:val="00B20152"/>
    <w:rsid w:val="00B3126B"/>
    <w:rsid w:val="00B359E4"/>
    <w:rsid w:val="00B40B38"/>
    <w:rsid w:val="00B57D98"/>
    <w:rsid w:val="00B70850"/>
    <w:rsid w:val="00BE422C"/>
    <w:rsid w:val="00C066B6"/>
    <w:rsid w:val="00C1427F"/>
    <w:rsid w:val="00C37BA1"/>
    <w:rsid w:val="00C4674C"/>
    <w:rsid w:val="00C506CF"/>
    <w:rsid w:val="00C72BED"/>
    <w:rsid w:val="00C9578B"/>
    <w:rsid w:val="00CB0055"/>
    <w:rsid w:val="00CC0C6D"/>
    <w:rsid w:val="00CE5A71"/>
    <w:rsid w:val="00CF2AC0"/>
    <w:rsid w:val="00D04BFE"/>
    <w:rsid w:val="00D2522B"/>
    <w:rsid w:val="00D343F2"/>
    <w:rsid w:val="00D422DE"/>
    <w:rsid w:val="00D5459D"/>
    <w:rsid w:val="00DA1F4D"/>
    <w:rsid w:val="00DD172A"/>
    <w:rsid w:val="00E17C83"/>
    <w:rsid w:val="00E25A26"/>
    <w:rsid w:val="00E301C0"/>
    <w:rsid w:val="00E4381A"/>
    <w:rsid w:val="00E55D74"/>
    <w:rsid w:val="00E76A66"/>
    <w:rsid w:val="00E92CD9"/>
    <w:rsid w:val="00EE4C8D"/>
    <w:rsid w:val="00EF2B54"/>
    <w:rsid w:val="00EF79FC"/>
    <w:rsid w:val="00F55D8E"/>
    <w:rsid w:val="00F60274"/>
    <w:rsid w:val="00F77FB9"/>
    <w:rsid w:val="00F94526"/>
    <w:rsid w:val="00FB068F"/>
    <w:rsid w:val="00FC31E4"/>
    <w:rsid w:val="00FF0F80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69BAE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jssuarez173@misena.edu.co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es-ES%7bA47A2CAE-F576-4448-8F67-F40E6EBDC53F%7d\%7b62D0CABE-2696-4F47-9F84-D4BE98868C1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17416EADE640359C2BFA7D86672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C6262-64CF-4197-83F2-2CDACC6451B0}"/>
      </w:docPartPr>
      <w:docPartBody>
        <w:p w:rsidR="000C4E45" w:rsidRDefault="00A81E50">
          <w:pPr>
            <w:pStyle w:val="E117416EADE640359C2BFA7D8667239C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22E0769ADD0C46A3B7E34A1391EE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418DF-8B2D-4261-8DDB-B4CFE8F6D3F7}"/>
      </w:docPartPr>
      <w:docPartBody>
        <w:p w:rsidR="000C4E45" w:rsidRDefault="00A81E50">
          <w:pPr>
            <w:pStyle w:val="22E0769ADD0C46A3B7E34A1391EE076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DAC8DE3ADAF1478184B8417D23365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CFBB-F3D1-4208-B315-1BF7C34A78AA}"/>
      </w:docPartPr>
      <w:docPartBody>
        <w:p w:rsidR="000C4E45" w:rsidRDefault="00A81E50">
          <w:pPr>
            <w:pStyle w:val="DAC8DE3ADAF1478184B8417D23365B5C"/>
          </w:pPr>
          <w:r w:rsidRPr="0059649E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50"/>
    <w:rsid w:val="00022EEC"/>
    <w:rsid w:val="000C4E45"/>
    <w:rsid w:val="004A4CB4"/>
    <w:rsid w:val="00A81E50"/>
    <w:rsid w:val="00BA50C3"/>
    <w:rsid w:val="00BB5F1A"/>
    <w:rsid w:val="00CD2D2A"/>
    <w:rsid w:val="00DF7F39"/>
    <w:rsid w:val="00E257B4"/>
    <w:rsid w:val="00F60C85"/>
    <w:rsid w:val="00FC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17416EADE640359C2BFA7D8667239C">
    <w:name w:val="E117416EADE640359C2BFA7D8667239C"/>
  </w:style>
  <w:style w:type="paragraph" w:customStyle="1" w:styleId="22E0769ADD0C46A3B7E34A1391EE0765">
    <w:name w:val="22E0769ADD0C46A3B7E34A1391EE0765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DAC8DE3ADAF1478184B8417D23365B5C">
    <w:name w:val="DAC8DE3ADAF1478184B8417D23365B5C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{62D0CABE-2696-4F47-9F84-D4BE98868C16}tf00546271_win32</Template>
  <TotalTime>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2022-07-09T00:42:00Z</dcterms:created>
  <dcterms:modified xsi:type="dcterms:W3CDTF">2022-11-02T13:11:00Z</dcterms:modified>
</cp:coreProperties>
</file>