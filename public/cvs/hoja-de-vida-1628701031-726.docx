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1939A" w14:textId="77777777" w:rsidR="00E60500" w:rsidRDefault="00E60500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6"/>
        <w:gridCol w:w="2414"/>
      </w:tblGrid>
      <w:tr w:rsidR="00E60500" w14:paraId="7ED4FE48" w14:textId="77777777" w:rsidTr="00E60500">
        <w:tc>
          <w:tcPr>
            <w:tcW w:w="6946" w:type="dxa"/>
          </w:tcPr>
          <w:p w14:paraId="43573540" w14:textId="5C4C66A2" w:rsidR="006D3B37" w:rsidRPr="00C808B0" w:rsidRDefault="004C31D7" w:rsidP="004A3F13">
            <w:pPr>
              <w:tabs>
                <w:tab w:val="left" w:pos="1620"/>
              </w:tabs>
              <w:spacing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ROBINSSON DARIO CAMACHO GONZALEZ</w:t>
            </w:r>
            <w:r w:rsidR="00E60500">
              <w:rPr>
                <w:b/>
                <w:bCs/>
                <w:sz w:val="24"/>
                <w:szCs w:val="24"/>
              </w:rPr>
              <w:t xml:space="preserve">                    </w:t>
            </w:r>
          </w:p>
          <w:p w14:paraId="03A2AD4C" w14:textId="67F37F5A" w:rsidR="006D3B37" w:rsidRPr="00C808B0" w:rsidRDefault="003540FD" w:rsidP="004A3F13">
            <w:pPr>
              <w:spacing w:line="240" w:lineRule="auto"/>
              <w:rPr>
                <w:rFonts w:eastAsia="Calibri"/>
                <w:b/>
                <w:bCs/>
                <w:color w:val="6FA8DC"/>
              </w:rPr>
            </w:pPr>
            <w:r w:rsidRPr="003540FD">
              <w:rPr>
                <w:rFonts w:eastAsia="Calibri"/>
                <w:b/>
                <w:bCs/>
                <w:color w:val="999999"/>
              </w:rPr>
              <w:t>1</w:t>
            </w:r>
            <w:r>
              <w:rPr>
                <w:rFonts w:eastAsia="Calibri"/>
                <w:b/>
                <w:bCs/>
                <w:color w:val="999999"/>
              </w:rPr>
              <w:t>.</w:t>
            </w:r>
            <w:r w:rsidRPr="003540FD">
              <w:rPr>
                <w:rFonts w:eastAsia="Calibri"/>
                <w:b/>
                <w:bCs/>
                <w:color w:val="999999"/>
              </w:rPr>
              <w:t>070</w:t>
            </w:r>
            <w:r>
              <w:rPr>
                <w:rFonts w:eastAsia="Calibri"/>
                <w:b/>
                <w:bCs/>
                <w:color w:val="999999"/>
              </w:rPr>
              <w:t>.</w:t>
            </w:r>
            <w:r w:rsidRPr="003540FD">
              <w:rPr>
                <w:rFonts w:eastAsia="Calibri"/>
                <w:b/>
                <w:bCs/>
                <w:color w:val="999999"/>
              </w:rPr>
              <w:t>782</w:t>
            </w:r>
            <w:r>
              <w:rPr>
                <w:rFonts w:eastAsia="Calibri"/>
                <w:b/>
                <w:bCs/>
                <w:color w:val="999999"/>
              </w:rPr>
              <w:t>.</w:t>
            </w:r>
            <w:r w:rsidRPr="003540FD">
              <w:rPr>
                <w:rFonts w:eastAsia="Calibri"/>
                <w:b/>
                <w:bCs/>
                <w:color w:val="999999"/>
              </w:rPr>
              <w:t>322</w:t>
            </w:r>
            <w:r>
              <w:rPr>
                <w:rFonts w:eastAsia="Calibri"/>
                <w:b/>
                <w:bCs/>
                <w:color w:val="999999"/>
              </w:rPr>
              <w:t xml:space="preserve"> </w:t>
            </w:r>
            <w:r w:rsidR="004A3F13" w:rsidRPr="00C808B0">
              <w:rPr>
                <w:rFonts w:eastAsia="Calibri"/>
                <w:b/>
                <w:bCs/>
                <w:color w:val="999999"/>
              </w:rPr>
              <w:t>de Sasaima</w:t>
            </w:r>
          </w:p>
          <w:p w14:paraId="12DEF64F" w14:textId="5DEEE404" w:rsidR="00F21C2D" w:rsidRPr="00C808B0" w:rsidRDefault="003540FD" w:rsidP="004A3F13">
            <w:pPr>
              <w:spacing w:line="240" w:lineRule="auto"/>
              <w:rPr>
                <w:rFonts w:eastAsia="Calibri"/>
                <w:b/>
                <w:bCs/>
                <w:color w:val="999999"/>
              </w:rPr>
            </w:pPr>
            <w:r>
              <w:rPr>
                <w:rFonts w:eastAsia="Calibri"/>
                <w:b/>
                <w:bCs/>
                <w:color w:val="999999"/>
              </w:rPr>
              <w:t>07 de mayo de 1997</w:t>
            </w:r>
          </w:p>
          <w:p w14:paraId="06238326" w14:textId="116E3CB6" w:rsidR="004A3F13" w:rsidRPr="00C808B0" w:rsidRDefault="004A3F13" w:rsidP="004A3F13">
            <w:pPr>
              <w:spacing w:line="240" w:lineRule="auto"/>
              <w:rPr>
                <w:rFonts w:eastAsia="Calibri"/>
                <w:b/>
                <w:bCs/>
                <w:color w:val="999999"/>
              </w:rPr>
            </w:pPr>
            <w:r w:rsidRPr="00C808B0">
              <w:rPr>
                <w:rFonts w:eastAsia="Calibri"/>
                <w:b/>
                <w:bCs/>
                <w:color w:val="999999"/>
              </w:rPr>
              <w:t>Sasaima Cundinamarca</w:t>
            </w:r>
          </w:p>
          <w:p w14:paraId="4D1BDE2B" w14:textId="236E3D5B" w:rsidR="004A3F13" w:rsidRPr="00C808B0" w:rsidRDefault="003540FD" w:rsidP="004A3F13">
            <w:pPr>
              <w:spacing w:line="240" w:lineRule="auto"/>
              <w:rPr>
                <w:rFonts w:eastAsia="Calibri"/>
                <w:b/>
                <w:bCs/>
                <w:color w:val="999999"/>
              </w:rPr>
            </w:pPr>
            <w:r>
              <w:rPr>
                <w:rFonts w:eastAsia="Calibri"/>
                <w:b/>
                <w:bCs/>
                <w:color w:val="999999"/>
              </w:rPr>
              <w:t>310-495-5696</w:t>
            </w:r>
          </w:p>
          <w:p w14:paraId="30E28BAB" w14:textId="461290D6" w:rsidR="004A3F13" w:rsidRPr="00C808B0" w:rsidRDefault="003540FD" w:rsidP="004A3F13">
            <w:pPr>
              <w:spacing w:line="240" w:lineRule="auto"/>
              <w:rPr>
                <w:rFonts w:eastAsia="Calibri"/>
                <w:b/>
                <w:bCs/>
                <w:color w:val="999999"/>
              </w:rPr>
            </w:pPr>
            <w:r>
              <w:rPr>
                <w:rFonts w:eastAsia="Calibri"/>
                <w:b/>
                <w:bCs/>
                <w:color w:val="999999"/>
              </w:rPr>
              <w:t>Robinsson18camacho</w:t>
            </w:r>
            <w:r w:rsidR="004A3F13" w:rsidRPr="00C808B0">
              <w:rPr>
                <w:rFonts w:eastAsia="Calibri"/>
                <w:b/>
                <w:bCs/>
                <w:color w:val="999999"/>
              </w:rPr>
              <w:t>@gmail.com</w:t>
            </w:r>
          </w:p>
          <w:p w14:paraId="0D5DA113" w14:textId="77777777" w:rsidR="006D3B37" w:rsidRDefault="006D3B37" w:rsidP="004A3F13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</w:p>
        </w:tc>
        <w:tc>
          <w:tcPr>
            <w:tcW w:w="2414" w:type="dxa"/>
          </w:tcPr>
          <w:p w14:paraId="5BF91CDC" w14:textId="69170633" w:rsidR="006D3B37" w:rsidRDefault="00E24FFF">
            <w:pPr>
              <w:spacing w:line="240" w:lineRule="auto"/>
              <w:rPr>
                <w:rFonts w:ascii="Calibri" w:eastAsia="Calibri" w:hAnsi="Calibri" w:cs="Calibri"/>
                <w:color w:val="999999"/>
                <w:sz w:val="20"/>
                <w:szCs w:val="20"/>
              </w:rPr>
            </w:pPr>
            <w:r w:rsidRPr="00E24FFF">
              <w:rPr>
                <w:rFonts w:ascii="Calibri" w:eastAsia="Calibri" w:hAnsi="Calibri" w:cs="Calibri"/>
                <w:noProof/>
                <w:color w:val="999999"/>
                <w:sz w:val="20"/>
                <w:szCs w:val="20"/>
                <w:lang w:val="en-US" w:eastAsia="en-US"/>
              </w:rPr>
              <w:drawing>
                <wp:inline distT="0" distB="0" distL="0" distR="0" wp14:anchorId="28C99E6A" wp14:editId="35F5CEF3">
                  <wp:extent cx="1107805" cy="1512000"/>
                  <wp:effectExtent l="0" t="0" r="0" b="0"/>
                  <wp:docPr id="4" name="Imagen 4" descr="C:\Users\porta\Downloads\WhatsApp Image 2020-06-11 at 10.25.48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porta\Downloads\WhatsApp Image 2020-06-11 at 10.25.48 AM.jpe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31" t="3734" r="8536" b="12448"/>
                          <a:stretch/>
                        </pic:blipFill>
                        <pic:spPr bwMode="auto">
                          <a:xfrm>
                            <a:off x="0" y="0"/>
                            <a:ext cx="1107805" cy="151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2C129B" w14:textId="1CECED61" w:rsidR="009A313F" w:rsidRDefault="00B47BF7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5AA8F98F" w14:textId="04CEEABE" w:rsidR="00E60500" w:rsidRDefault="006F07DB" w:rsidP="006647B8">
      <w:pPr>
        <w:spacing w:after="200" w:line="240" w:lineRule="auto"/>
        <w:ind w:left="1620" w:hanging="1620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11101F71" wp14:editId="3292F02B">
            <wp:extent cx="5581650" cy="1905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BE1A6" w14:textId="7E2A4AF0" w:rsidR="00E60500" w:rsidRPr="00BE2E1D" w:rsidRDefault="00100CF5" w:rsidP="00BE2E1D">
      <w:pPr>
        <w:spacing w:after="200"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 w:rsidRPr="00813F06">
        <w:rPr>
          <w:rFonts w:ascii="Calibri" w:eastAsia="Calibri" w:hAnsi="Calibri" w:cs="Calibri"/>
          <w:color w:val="1F497D" w:themeColor="text2"/>
          <w:sz w:val="24"/>
          <w:szCs w:val="24"/>
        </w:rPr>
        <w:t>PERFIL</w:t>
      </w:r>
    </w:p>
    <w:p w14:paraId="196899B4" w14:textId="587FFC02" w:rsidR="00FE0D7D" w:rsidRDefault="00E60500" w:rsidP="006647B8">
      <w:pPr>
        <w:spacing w:after="200"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                              </w:t>
      </w:r>
      <w:r w:rsidR="003540FD" w:rsidRPr="00E60500">
        <w:rPr>
          <w:rFonts w:eastAsia="Calibri"/>
          <w:color w:val="444444"/>
          <w:sz w:val="24"/>
          <w:szCs w:val="24"/>
        </w:rPr>
        <w:t>Soy una persona responsable y</w:t>
      </w:r>
      <w:r w:rsidR="004A3F13" w:rsidRPr="00E60500">
        <w:rPr>
          <w:rFonts w:eastAsia="Calibri"/>
          <w:color w:val="444444"/>
          <w:sz w:val="24"/>
          <w:szCs w:val="24"/>
        </w:rPr>
        <w:t xml:space="preserve"> perseverante con facil</w:t>
      </w:r>
      <w:r w:rsidR="003540FD" w:rsidRPr="00E60500">
        <w:rPr>
          <w:rFonts w:eastAsia="Calibri"/>
          <w:color w:val="444444"/>
          <w:sz w:val="24"/>
          <w:szCs w:val="24"/>
        </w:rPr>
        <w:t xml:space="preserve">idad de aprendizaje, </w:t>
      </w:r>
      <w:r w:rsidR="004A3F13" w:rsidRPr="00E60500">
        <w:rPr>
          <w:rFonts w:eastAsia="Calibri"/>
          <w:color w:val="444444"/>
          <w:sz w:val="24"/>
          <w:szCs w:val="24"/>
        </w:rPr>
        <w:t>gran sentido de c</w:t>
      </w:r>
      <w:r w:rsidR="003540FD" w:rsidRPr="00E60500">
        <w:rPr>
          <w:rFonts w:eastAsia="Calibri"/>
          <w:color w:val="444444"/>
          <w:sz w:val="24"/>
          <w:szCs w:val="24"/>
        </w:rPr>
        <w:t xml:space="preserve">olaboración y </w:t>
      </w:r>
      <w:r w:rsidR="00A41502" w:rsidRPr="00E60500">
        <w:rPr>
          <w:rFonts w:eastAsia="Calibri"/>
          <w:color w:val="444444"/>
          <w:sz w:val="24"/>
          <w:szCs w:val="24"/>
        </w:rPr>
        <w:t xml:space="preserve">buena </w:t>
      </w:r>
      <w:r w:rsidR="00DC134C" w:rsidRPr="00E60500">
        <w:rPr>
          <w:rFonts w:eastAsia="Calibri"/>
          <w:color w:val="444444"/>
          <w:sz w:val="24"/>
          <w:szCs w:val="24"/>
        </w:rPr>
        <w:t>adaptación al</w:t>
      </w:r>
      <w:r w:rsidR="003540FD" w:rsidRPr="00E60500">
        <w:rPr>
          <w:rFonts w:eastAsia="Calibri"/>
          <w:color w:val="444444"/>
          <w:sz w:val="24"/>
          <w:szCs w:val="24"/>
        </w:rPr>
        <w:t xml:space="preserve"> </w:t>
      </w:r>
      <w:r w:rsidR="004A3F13" w:rsidRPr="00E60500">
        <w:rPr>
          <w:rFonts w:eastAsia="Calibri"/>
          <w:color w:val="444444"/>
          <w:sz w:val="24"/>
          <w:szCs w:val="24"/>
        </w:rPr>
        <w:t>trabajo en equipo, así co</w:t>
      </w:r>
      <w:r w:rsidR="003540FD" w:rsidRPr="00E60500">
        <w:rPr>
          <w:rFonts w:eastAsia="Calibri"/>
          <w:color w:val="444444"/>
          <w:sz w:val="24"/>
          <w:szCs w:val="24"/>
        </w:rPr>
        <w:t>mo individual, siempre dispuesto</w:t>
      </w:r>
      <w:r w:rsidR="004A3F13" w:rsidRPr="00E60500">
        <w:rPr>
          <w:rFonts w:eastAsia="Calibri"/>
          <w:color w:val="444444"/>
          <w:sz w:val="24"/>
          <w:szCs w:val="24"/>
        </w:rPr>
        <w:t xml:space="preserve"> a aprender y adquirir conocimientos asumir nuevos r</w:t>
      </w:r>
      <w:r w:rsidR="003540FD" w:rsidRPr="00E60500">
        <w:rPr>
          <w:rFonts w:eastAsia="Calibri"/>
          <w:color w:val="444444"/>
          <w:sz w:val="24"/>
          <w:szCs w:val="24"/>
        </w:rPr>
        <w:t>etos, con alto grado de compromiso.</w:t>
      </w:r>
    </w:p>
    <w:p w14:paraId="40F3C5AC" w14:textId="275347D8" w:rsidR="00487E56" w:rsidRPr="00C808B0" w:rsidRDefault="00487E56" w:rsidP="006647B8">
      <w:pPr>
        <w:spacing w:after="200" w:line="240" w:lineRule="auto"/>
        <w:ind w:left="1620" w:hanging="1620"/>
        <w:rPr>
          <w:rFonts w:eastAsia="Calibri"/>
          <w:bCs/>
          <w:color w:val="444444"/>
          <w:sz w:val="24"/>
          <w:szCs w:val="24"/>
        </w:rPr>
      </w:pPr>
    </w:p>
    <w:p w14:paraId="787DDDB3" w14:textId="7E5836BD" w:rsidR="00C808B0" w:rsidRPr="00FA4B88" w:rsidRDefault="00F63E3A" w:rsidP="00FA4B88">
      <w:pPr>
        <w:spacing w:after="200"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 w:rsidRPr="00F63E3A">
        <w:rPr>
          <w:rFonts w:ascii="Calibri" w:eastAsia="Calibri" w:hAnsi="Calibri" w:cs="Calibri"/>
          <w:bCs/>
          <w:noProof/>
          <w:color w:val="444444"/>
          <w:sz w:val="24"/>
          <w:szCs w:val="24"/>
          <w:lang w:val="en-US" w:eastAsia="en-US"/>
        </w:rPr>
        <w:drawing>
          <wp:inline distT="0" distB="0" distL="0" distR="0" wp14:anchorId="492825DB" wp14:editId="24410C37">
            <wp:extent cx="5581650" cy="19050"/>
            <wp:effectExtent l="1905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C28C5" w14:textId="4E32794F" w:rsidR="00FE0D7D" w:rsidRDefault="00100CF5" w:rsidP="00E60500">
      <w:pPr>
        <w:tabs>
          <w:tab w:val="left" w:pos="1620"/>
        </w:tabs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813F06">
        <w:rPr>
          <w:rFonts w:ascii="Calibri" w:eastAsia="Calibri" w:hAnsi="Calibri" w:cs="Calibri"/>
          <w:color w:val="1F497D" w:themeColor="text2"/>
          <w:sz w:val="24"/>
          <w:szCs w:val="24"/>
        </w:rPr>
        <w:t>EDUCACIÓN</w:t>
      </w:r>
      <w:r w:rsidR="00D26EBB">
        <w:rPr>
          <w:rFonts w:ascii="Calibri" w:eastAsia="Calibri" w:hAnsi="Calibri" w:cs="Calibri"/>
          <w:color w:val="3D85C6"/>
          <w:sz w:val="24"/>
          <w:szCs w:val="24"/>
        </w:rPr>
        <w:tab/>
      </w:r>
    </w:p>
    <w:p w14:paraId="52B1E843" w14:textId="77777777" w:rsidR="00E60500" w:rsidRDefault="004A3F13" w:rsidP="004A3F13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</w:t>
      </w:r>
      <w:r w:rsidR="00E6050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</w:t>
      </w:r>
    </w:p>
    <w:p w14:paraId="44868DB4" w14:textId="16D3C6E4" w:rsidR="004A3F13" w:rsidRDefault="00E60500" w:rsidP="004A3F13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</w:t>
      </w:r>
      <w:r w:rsidR="004A3F1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</w:t>
      </w:r>
      <w:r w:rsidR="004A3F13" w:rsidRPr="00E60500">
        <w:rPr>
          <w:b/>
          <w:bCs/>
          <w:sz w:val="24"/>
          <w:szCs w:val="24"/>
        </w:rPr>
        <w:t xml:space="preserve">PRIMARIA </w:t>
      </w:r>
    </w:p>
    <w:p w14:paraId="70D5BFB2" w14:textId="1DE42732" w:rsidR="004A3F13" w:rsidRPr="00C808B0" w:rsidRDefault="00BE2E1D" w:rsidP="00BE2E1D">
      <w:pPr>
        <w:tabs>
          <w:tab w:val="left" w:pos="1620"/>
        </w:tabs>
        <w:spacing w:line="240" w:lineRule="auto"/>
        <w:rPr>
          <w:rFonts w:eastAsia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</w:t>
      </w:r>
      <w:r w:rsidR="00E60500">
        <w:rPr>
          <w:rFonts w:eastAsia="Calibri"/>
          <w:color w:val="444444"/>
          <w:sz w:val="24"/>
          <w:szCs w:val="24"/>
        </w:rPr>
        <w:t xml:space="preserve"> </w:t>
      </w:r>
      <w:r w:rsidR="00C808B0" w:rsidRPr="00C808B0">
        <w:rPr>
          <w:rFonts w:eastAsia="Calibri"/>
          <w:color w:val="444444"/>
          <w:sz w:val="24"/>
          <w:szCs w:val="24"/>
        </w:rPr>
        <w:t xml:space="preserve"> </w:t>
      </w:r>
      <w:r w:rsidR="004A3F13" w:rsidRPr="00C808B0">
        <w:rPr>
          <w:rFonts w:eastAsia="Calibri"/>
          <w:color w:val="444444"/>
          <w:sz w:val="24"/>
          <w:szCs w:val="24"/>
        </w:rPr>
        <w:t>I.E.D Nuestra Señora De Fátima</w:t>
      </w:r>
    </w:p>
    <w:p w14:paraId="334B1AE0" w14:textId="6AC1ED62" w:rsidR="004A3F13" w:rsidRPr="00C808B0" w:rsidRDefault="00E60500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           </w:t>
      </w:r>
      <w:r w:rsidR="004A3F13" w:rsidRPr="00C808B0">
        <w:rPr>
          <w:rFonts w:eastAsia="Calibri"/>
          <w:color w:val="444444"/>
          <w:sz w:val="24"/>
          <w:szCs w:val="24"/>
        </w:rPr>
        <w:t>Sasaima</w:t>
      </w:r>
    </w:p>
    <w:p w14:paraId="75B1ED97" w14:textId="09D3D3A6" w:rsidR="004A3F13" w:rsidRPr="00C808B0" w:rsidRDefault="00E60500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          </w:t>
      </w:r>
      <w:r w:rsidR="00C808B0" w:rsidRPr="00C808B0">
        <w:rPr>
          <w:rFonts w:eastAsia="Calibri"/>
          <w:color w:val="444444"/>
          <w:sz w:val="24"/>
          <w:szCs w:val="24"/>
        </w:rPr>
        <w:t xml:space="preserve"> </w:t>
      </w:r>
      <w:r w:rsidR="00F230F3">
        <w:rPr>
          <w:rFonts w:eastAsia="Calibri"/>
          <w:color w:val="444444"/>
          <w:sz w:val="24"/>
          <w:szCs w:val="24"/>
        </w:rPr>
        <w:t>Año 2009</w:t>
      </w:r>
      <w:r w:rsidR="004A3F13" w:rsidRPr="00C808B0">
        <w:rPr>
          <w:rFonts w:eastAsia="Calibri"/>
          <w:color w:val="444444"/>
          <w:sz w:val="24"/>
          <w:szCs w:val="24"/>
        </w:rPr>
        <w:t xml:space="preserve"> </w:t>
      </w:r>
    </w:p>
    <w:p w14:paraId="6605665C" w14:textId="7834C8DC" w:rsidR="0038434D" w:rsidRDefault="0038434D" w:rsidP="004A3F13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</w:p>
    <w:p w14:paraId="1827ADA1" w14:textId="77777777" w:rsidR="00BE2E1D" w:rsidRDefault="00BE2E1D" w:rsidP="00BE2E1D">
      <w:pPr>
        <w:tabs>
          <w:tab w:val="left" w:pos="1620"/>
        </w:tabs>
        <w:spacing w:line="240" w:lineRule="auto"/>
        <w:rPr>
          <w:b/>
          <w:bCs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                   </w:t>
      </w:r>
      <w:r w:rsidR="00C808B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4A3F13" w:rsidRPr="00E60500">
        <w:rPr>
          <w:b/>
          <w:bCs/>
          <w:sz w:val="24"/>
          <w:szCs w:val="24"/>
        </w:rPr>
        <w:t>SECUNDARIA</w:t>
      </w:r>
    </w:p>
    <w:p w14:paraId="29E9D035" w14:textId="401EECAD" w:rsidR="004A3F13" w:rsidRPr="00BE2E1D" w:rsidRDefault="00BE2E1D" w:rsidP="00BE2E1D">
      <w:pPr>
        <w:tabs>
          <w:tab w:val="left" w:pos="1620"/>
        </w:tabs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</w:t>
      </w:r>
      <w:r w:rsidR="004A3F13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4A3F13" w:rsidRPr="00C808B0">
        <w:rPr>
          <w:rFonts w:eastAsia="Calibri"/>
          <w:color w:val="444444"/>
          <w:sz w:val="24"/>
          <w:szCs w:val="24"/>
        </w:rPr>
        <w:t>I.E.D Nuestra Señora De Fátima</w:t>
      </w:r>
    </w:p>
    <w:p w14:paraId="0D61BA13" w14:textId="2DE49568" w:rsidR="004A3F13" w:rsidRPr="00C808B0" w:rsidRDefault="00E60500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          </w:t>
      </w:r>
      <w:r w:rsidR="004A3F13" w:rsidRPr="00C808B0">
        <w:rPr>
          <w:rFonts w:eastAsia="Calibri"/>
          <w:color w:val="444444"/>
          <w:sz w:val="24"/>
          <w:szCs w:val="24"/>
        </w:rPr>
        <w:t xml:space="preserve"> Sasaima</w:t>
      </w:r>
    </w:p>
    <w:p w14:paraId="51EA2B95" w14:textId="6485D560" w:rsidR="004A3F13" w:rsidRDefault="00E60500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b/>
          <w:bCs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           </w:t>
      </w:r>
      <w:r w:rsidR="004A3F13" w:rsidRPr="00C808B0">
        <w:rPr>
          <w:rFonts w:eastAsia="Calibri"/>
          <w:color w:val="444444"/>
          <w:sz w:val="24"/>
          <w:szCs w:val="24"/>
        </w:rPr>
        <w:t>Año 201</w:t>
      </w:r>
      <w:r w:rsidR="00F230F3">
        <w:rPr>
          <w:rFonts w:eastAsia="Calibri"/>
          <w:color w:val="444444"/>
          <w:sz w:val="24"/>
          <w:szCs w:val="24"/>
        </w:rPr>
        <w:t>5</w:t>
      </w:r>
      <w:r w:rsidR="004A3F13" w:rsidRPr="00C808B0">
        <w:rPr>
          <w:rFonts w:eastAsia="Calibri"/>
          <w:b/>
          <w:bCs/>
          <w:color w:val="444444"/>
          <w:sz w:val="24"/>
          <w:szCs w:val="24"/>
        </w:rPr>
        <w:t xml:space="preserve">    </w:t>
      </w:r>
    </w:p>
    <w:p w14:paraId="75C7F762" w14:textId="136A6244" w:rsidR="00E60500" w:rsidRDefault="00E60500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b/>
          <w:bCs/>
          <w:color w:val="444444"/>
          <w:sz w:val="24"/>
          <w:szCs w:val="24"/>
        </w:rPr>
      </w:pPr>
    </w:p>
    <w:p w14:paraId="58A2DD55" w14:textId="624158EC" w:rsidR="00075775" w:rsidRPr="00BE2E1D" w:rsidRDefault="00BE2E1D" w:rsidP="00BE2E1D">
      <w:pPr>
        <w:tabs>
          <w:tab w:val="left" w:pos="1620"/>
        </w:tabs>
        <w:spacing w:line="240" w:lineRule="auto"/>
        <w:rPr>
          <w:rFonts w:eastAsia="Calibri"/>
          <w:b/>
          <w:bCs/>
          <w:color w:val="444444"/>
          <w:sz w:val="24"/>
          <w:szCs w:val="24"/>
        </w:rPr>
      </w:pPr>
      <w:r>
        <w:rPr>
          <w:rFonts w:eastAsia="Calibri"/>
          <w:b/>
          <w:bCs/>
          <w:color w:val="444444"/>
          <w:sz w:val="24"/>
          <w:szCs w:val="24"/>
        </w:rPr>
        <w:t xml:space="preserve">                       </w:t>
      </w:r>
      <w:r w:rsidR="00E60500">
        <w:rPr>
          <w:b/>
          <w:bCs/>
          <w:sz w:val="24"/>
          <w:szCs w:val="24"/>
        </w:rPr>
        <w:t xml:space="preserve">TECNICO </w:t>
      </w:r>
      <w:r w:rsidR="00E60500" w:rsidRPr="00E60500">
        <w:rPr>
          <w:b/>
          <w:bCs/>
          <w:sz w:val="24"/>
          <w:szCs w:val="24"/>
        </w:rPr>
        <w:t>EN</w:t>
      </w:r>
      <w:r w:rsidR="00E60500">
        <w:rPr>
          <w:b/>
          <w:bCs/>
          <w:sz w:val="24"/>
          <w:szCs w:val="24"/>
        </w:rPr>
        <w:t xml:space="preserve"> </w:t>
      </w:r>
      <w:r w:rsidR="00AB5A4D" w:rsidRPr="00E60500">
        <w:rPr>
          <w:b/>
          <w:bCs/>
          <w:sz w:val="24"/>
          <w:szCs w:val="24"/>
        </w:rPr>
        <w:t xml:space="preserve">SOLDADURA </w:t>
      </w:r>
      <w:r>
        <w:rPr>
          <w:b/>
          <w:bCs/>
          <w:sz w:val="24"/>
          <w:szCs w:val="24"/>
        </w:rPr>
        <w:t xml:space="preserve">DE PRODUCTOS METALICOS                     </w:t>
      </w:r>
    </w:p>
    <w:p w14:paraId="6F2EACBB" w14:textId="17BBA739" w:rsidR="00E60500" w:rsidRPr="00BE2E1D" w:rsidRDefault="00BE2E1D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b/>
          <w:bCs/>
          <w:color w:val="444444"/>
          <w:sz w:val="24"/>
          <w:szCs w:val="24"/>
        </w:rPr>
      </w:pPr>
      <w:r>
        <w:rPr>
          <w:rFonts w:eastAsia="Calibri"/>
          <w:b/>
          <w:bCs/>
          <w:color w:val="444444"/>
          <w:sz w:val="24"/>
          <w:szCs w:val="24"/>
        </w:rPr>
        <w:t xml:space="preserve">                        </w:t>
      </w:r>
      <w:r w:rsidRPr="00BE2E1D">
        <w:rPr>
          <w:b/>
          <w:bCs/>
          <w:sz w:val="24"/>
          <w:szCs w:val="24"/>
        </w:rPr>
        <w:t>“PLATINA”</w:t>
      </w:r>
    </w:p>
    <w:p w14:paraId="660BCEF2" w14:textId="3A3918E4" w:rsidR="00075775" w:rsidRDefault="00075775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eastAsia="Calibri"/>
          <w:b/>
          <w:bCs/>
          <w:color w:val="444444"/>
          <w:sz w:val="24"/>
          <w:szCs w:val="24"/>
        </w:rPr>
        <w:t xml:space="preserve">     </w:t>
      </w:r>
      <w:r w:rsidR="00E60500">
        <w:rPr>
          <w:rFonts w:eastAsia="Calibri"/>
          <w:b/>
          <w:bCs/>
          <w:color w:val="444444"/>
          <w:sz w:val="24"/>
          <w:szCs w:val="24"/>
        </w:rPr>
        <w:t xml:space="preserve">                   </w:t>
      </w:r>
      <w:r w:rsidRPr="00075775">
        <w:rPr>
          <w:rFonts w:eastAsia="Calibri"/>
          <w:color w:val="444444"/>
          <w:sz w:val="24"/>
          <w:szCs w:val="24"/>
        </w:rPr>
        <w:t>Sena</w:t>
      </w:r>
    </w:p>
    <w:p w14:paraId="5355D009" w14:textId="24C25B10" w:rsidR="00AB5A4D" w:rsidRDefault="00AB5A4D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 </w:t>
      </w:r>
      <w:r w:rsidR="00E60500">
        <w:rPr>
          <w:rFonts w:eastAsia="Calibri"/>
          <w:color w:val="444444"/>
          <w:sz w:val="24"/>
          <w:szCs w:val="24"/>
        </w:rPr>
        <w:t xml:space="preserve">          </w:t>
      </w:r>
      <w:r>
        <w:rPr>
          <w:rFonts w:eastAsia="Calibri"/>
          <w:color w:val="444444"/>
          <w:sz w:val="24"/>
          <w:szCs w:val="24"/>
        </w:rPr>
        <w:t>Año 2016</w:t>
      </w:r>
    </w:p>
    <w:p w14:paraId="5709AE4F" w14:textId="2970E92A" w:rsidR="00AB5A4D" w:rsidRDefault="00AB5A4D" w:rsidP="004A3F13">
      <w:pPr>
        <w:tabs>
          <w:tab w:val="left" w:pos="1620"/>
        </w:tabs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</w:p>
    <w:p w14:paraId="6897C67E" w14:textId="5FDF9364" w:rsidR="00D94C2E" w:rsidRPr="00174AF2" w:rsidRDefault="00BE2E1D" w:rsidP="00174AF2">
      <w:r>
        <w:rPr>
          <w:b/>
          <w:bCs/>
          <w:sz w:val="24"/>
          <w:szCs w:val="24"/>
        </w:rPr>
        <w:t xml:space="preserve">                        </w:t>
      </w:r>
      <w:r w:rsidR="00AB5A4D" w:rsidRPr="00174AF2">
        <w:rPr>
          <w:b/>
          <w:bCs/>
          <w:sz w:val="24"/>
          <w:szCs w:val="24"/>
        </w:rPr>
        <w:t>TÉCNICA PROFE</w:t>
      </w:r>
      <w:r w:rsidR="00D94C2E" w:rsidRPr="00174AF2">
        <w:rPr>
          <w:b/>
          <w:bCs/>
          <w:sz w:val="24"/>
          <w:szCs w:val="24"/>
        </w:rPr>
        <w:t>SIONAL EN DIBUJO MECÁNICO Y DE</w:t>
      </w:r>
    </w:p>
    <w:p w14:paraId="70143A02" w14:textId="19644807" w:rsidR="00AB5A4D" w:rsidRDefault="00D94C2E" w:rsidP="00D94C2E">
      <w:pPr>
        <w:pStyle w:val="Prrafodelista"/>
        <w:rPr>
          <w:b/>
          <w:bCs/>
          <w:sz w:val="24"/>
          <w:szCs w:val="24"/>
        </w:rPr>
      </w:pPr>
      <w:r>
        <w:t xml:space="preserve"> </w:t>
      </w:r>
      <w:r w:rsidR="00BE2E1D">
        <w:t xml:space="preserve">            </w:t>
      </w:r>
      <w:r>
        <w:t xml:space="preserve">  </w:t>
      </w:r>
      <w:r w:rsidR="00AB5A4D" w:rsidRPr="00D94C2E">
        <w:rPr>
          <w:b/>
          <w:bCs/>
          <w:sz w:val="24"/>
          <w:szCs w:val="24"/>
        </w:rPr>
        <w:t>HERRAMIENTAS INDUSTRIALES - INGENI</w:t>
      </w:r>
      <w:r w:rsidR="00AC0BDE">
        <w:rPr>
          <w:b/>
          <w:bCs/>
          <w:sz w:val="24"/>
          <w:szCs w:val="24"/>
        </w:rPr>
        <w:t>E</w:t>
      </w:r>
      <w:r w:rsidR="00AB5A4D" w:rsidRPr="00D94C2E">
        <w:rPr>
          <w:b/>
          <w:bCs/>
          <w:sz w:val="24"/>
          <w:szCs w:val="24"/>
        </w:rPr>
        <w:t>RIA MECANICA</w:t>
      </w:r>
    </w:p>
    <w:p w14:paraId="68FC6BFD" w14:textId="77777777" w:rsidR="00D94C2E" w:rsidRPr="00D94C2E" w:rsidRDefault="00D94C2E" w:rsidP="00D94C2E">
      <w:pPr>
        <w:pStyle w:val="Prrafodelista"/>
        <w:rPr>
          <w:b/>
          <w:bCs/>
          <w:sz w:val="24"/>
          <w:szCs w:val="24"/>
        </w:rPr>
      </w:pPr>
    </w:p>
    <w:p w14:paraId="4F7E823E" w14:textId="48651FAF" w:rsidR="00D94C2E" w:rsidRPr="00D94C2E" w:rsidRDefault="00D94C2E" w:rsidP="00D94C2E">
      <w:pPr>
        <w:pStyle w:val="Prrafodelista"/>
        <w:rPr>
          <w:rFonts w:eastAsia="Calibri"/>
          <w:color w:val="444444"/>
          <w:sz w:val="24"/>
          <w:szCs w:val="24"/>
        </w:rPr>
      </w:pPr>
      <w:r>
        <w:t xml:space="preserve">               </w:t>
      </w:r>
      <w:r w:rsidR="00AB5A4D" w:rsidRPr="00D94C2E">
        <w:rPr>
          <w:rFonts w:eastAsia="Calibri"/>
          <w:color w:val="444444"/>
          <w:sz w:val="24"/>
          <w:szCs w:val="24"/>
        </w:rPr>
        <w:t>Escuela Tecnológica Instituto Técnico Central “La Salle</w:t>
      </w:r>
    </w:p>
    <w:p w14:paraId="109907CB" w14:textId="25594546" w:rsidR="00E24FFF" w:rsidRDefault="00D94C2E" w:rsidP="00D94C2E">
      <w:pPr>
        <w:pStyle w:val="Prrafodelista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</w:t>
      </w:r>
      <w:r w:rsidRPr="00D94C2E">
        <w:rPr>
          <w:rFonts w:eastAsia="Calibri"/>
          <w:color w:val="444444"/>
          <w:sz w:val="24"/>
          <w:szCs w:val="24"/>
        </w:rPr>
        <w:t xml:space="preserve"> </w:t>
      </w:r>
      <w:r w:rsidR="00E24FFF" w:rsidRPr="00D94C2E">
        <w:rPr>
          <w:rFonts w:eastAsia="Calibri"/>
          <w:color w:val="444444"/>
          <w:sz w:val="24"/>
          <w:szCs w:val="24"/>
        </w:rPr>
        <w:t>Actualmente</w:t>
      </w:r>
    </w:p>
    <w:p w14:paraId="6CC35370" w14:textId="77777777" w:rsidR="00BE2E1D" w:rsidRPr="00D94C2E" w:rsidRDefault="00BE2E1D" w:rsidP="00D94C2E">
      <w:pPr>
        <w:pStyle w:val="Prrafodelista"/>
        <w:rPr>
          <w:rFonts w:eastAsia="Calibri"/>
          <w:color w:val="444444"/>
          <w:sz w:val="24"/>
          <w:szCs w:val="24"/>
        </w:rPr>
      </w:pPr>
    </w:p>
    <w:p w14:paraId="61240334" w14:textId="77777777" w:rsidR="00BE2E1D" w:rsidRDefault="00AB5A4D" w:rsidP="00BE2E1D">
      <w:pPr>
        <w:tabs>
          <w:tab w:val="left" w:pos="1620"/>
        </w:tabs>
        <w:spacing w:line="480" w:lineRule="auto"/>
        <w:ind w:left="1620" w:hanging="1620"/>
        <w:rPr>
          <w:rFonts w:eastAsia="Calibri"/>
          <w:b/>
          <w:bCs/>
          <w:color w:val="444444"/>
          <w:sz w:val="24"/>
          <w:szCs w:val="24"/>
        </w:rPr>
      </w:pPr>
      <w:r>
        <w:rPr>
          <w:rFonts w:eastAsia="Calibri"/>
          <w:b/>
          <w:bCs/>
          <w:color w:val="444444"/>
          <w:sz w:val="24"/>
          <w:szCs w:val="24"/>
        </w:rPr>
        <w:lastRenderedPageBreak/>
        <w:t xml:space="preserve"> </w:t>
      </w:r>
    </w:p>
    <w:p w14:paraId="2FF76F8A" w14:textId="04E1AFDA" w:rsidR="00075775" w:rsidRPr="00BE2E1D" w:rsidRDefault="00075775" w:rsidP="00BE2E1D">
      <w:pPr>
        <w:tabs>
          <w:tab w:val="left" w:pos="1620"/>
        </w:tabs>
        <w:spacing w:line="480" w:lineRule="auto"/>
        <w:ind w:left="1620" w:hanging="1620"/>
        <w:rPr>
          <w:rFonts w:eastAsia="Calibri"/>
          <w:b/>
          <w:bCs/>
          <w:color w:val="444444"/>
          <w:sz w:val="24"/>
          <w:szCs w:val="24"/>
        </w:rPr>
      </w:pPr>
      <w:r w:rsidRPr="00075775">
        <w:rPr>
          <w:rFonts w:ascii="Calibri" w:eastAsia="Calibri" w:hAnsi="Calibri" w:cs="Calibri"/>
          <w:color w:val="1F497D" w:themeColor="text2"/>
          <w:sz w:val="24"/>
          <w:szCs w:val="24"/>
        </w:rPr>
        <w:t>EXPERIENCIA PROFESIONAL</w:t>
      </w:r>
    </w:p>
    <w:p w14:paraId="09F541BA" w14:textId="38B7366F" w:rsidR="007F7FAA" w:rsidRDefault="00BE2E1D" w:rsidP="007F7FAA">
      <w:pPr>
        <w:spacing w:after="200"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t xml:space="preserve">                 </w:t>
      </w:r>
      <w:r w:rsidR="007F7FAA">
        <w:t xml:space="preserve">         </w:t>
      </w:r>
      <w:r w:rsidR="007F7FAA">
        <w:rPr>
          <w:lang w:val="es-CO"/>
        </w:rPr>
        <w:t xml:space="preserve"> </w:t>
      </w:r>
      <w:r w:rsidR="007F7FAA" w:rsidRPr="007F7FAA">
        <w:rPr>
          <w:rFonts w:eastAsia="Calibri"/>
          <w:color w:val="444444"/>
          <w:sz w:val="24"/>
          <w:szCs w:val="24"/>
        </w:rPr>
        <w:t xml:space="preserve">Manejo corte </w:t>
      </w:r>
      <w:r w:rsidR="001453D6" w:rsidRPr="007F7FAA">
        <w:rPr>
          <w:rFonts w:eastAsia="Calibri"/>
          <w:color w:val="444444"/>
          <w:sz w:val="24"/>
          <w:szCs w:val="24"/>
        </w:rPr>
        <w:t>perfile</w:t>
      </w:r>
      <w:r w:rsidR="001453D6">
        <w:rPr>
          <w:rFonts w:eastAsia="Calibri"/>
          <w:color w:val="444444"/>
          <w:sz w:val="24"/>
          <w:szCs w:val="24"/>
        </w:rPr>
        <w:t xml:space="preserve">ria </w:t>
      </w:r>
      <w:r w:rsidR="007F7FAA" w:rsidRPr="007F7FAA">
        <w:rPr>
          <w:rFonts w:eastAsia="Calibri"/>
          <w:color w:val="444444"/>
          <w:sz w:val="24"/>
          <w:szCs w:val="24"/>
        </w:rPr>
        <w:t>metálica y metrología de perfilería, conocimientos en                                                                                                                                            interpretación de planos, he realizado soldadura a campo abierto como en la sala VIP en el Aeropuerto internacional El Dorado.</w:t>
      </w:r>
    </w:p>
    <w:p w14:paraId="6AC70B10" w14:textId="40F7E423" w:rsidR="00684C2D" w:rsidRDefault="00564414" w:rsidP="00684C2D">
      <w:pPr>
        <w:spacing w:after="200"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           Buen manejo de aplicación de soldadura mig,  tig en material grueso, revestida, </w:t>
      </w:r>
      <w:r w:rsidR="004F66E9">
        <w:rPr>
          <w:rFonts w:eastAsia="Calibri"/>
          <w:color w:val="444444"/>
          <w:sz w:val="24"/>
          <w:szCs w:val="24"/>
        </w:rPr>
        <w:t>manejo de herramientas de mano, máquina de corte de perfilería,</w:t>
      </w:r>
      <w:r w:rsidR="00684C2D">
        <w:rPr>
          <w:rFonts w:eastAsia="Calibri"/>
          <w:color w:val="444444"/>
          <w:sz w:val="24"/>
          <w:szCs w:val="24"/>
        </w:rPr>
        <w:t xml:space="preserve"> corte con plazma.</w:t>
      </w:r>
    </w:p>
    <w:p w14:paraId="00F7F52D" w14:textId="67B01750" w:rsidR="00487E56" w:rsidRDefault="006C1A82" w:rsidP="00684C2D">
      <w:pPr>
        <w:spacing w:after="200"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                Experiencia como </w:t>
      </w:r>
      <w:r w:rsidR="00F32B08">
        <w:rPr>
          <w:rFonts w:eastAsia="Calibri"/>
          <w:color w:val="444444"/>
          <w:sz w:val="24"/>
          <w:szCs w:val="24"/>
        </w:rPr>
        <w:t>atención al cliente, hacer inventarios,</w:t>
      </w:r>
      <w:r w:rsidR="00B77ACE">
        <w:rPr>
          <w:rFonts w:eastAsia="Calibri"/>
          <w:color w:val="444444"/>
          <w:sz w:val="24"/>
          <w:szCs w:val="24"/>
        </w:rPr>
        <w:t xml:space="preserve"> limpieza del lugar, </w:t>
      </w:r>
      <w:r w:rsidR="008C09A7">
        <w:rPr>
          <w:rFonts w:eastAsia="Calibri"/>
          <w:color w:val="444444"/>
          <w:sz w:val="24"/>
          <w:szCs w:val="24"/>
        </w:rPr>
        <w:t xml:space="preserve">rotación de los productos, manejó de caja </w:t>
      </w:r>
      <w:r w:rsidR="00587378">
        <w:rPr>
          <w:rFonts w:eastAsia="Calibri"/>
          <w:color w:val="444444"/>
          <w:sz w:val="24"/>
          <w:szCs w:val="24"/>
        </w:rPr>
        <w:t>.</w:t>
      </w:r>
      <w:r w:rsidR="00104EC4">
        <w:rPr>
          <w:rFonts w:eastAsia="Calibri"/>
          <w:color w:val="444444"/>
          <w:sz w:val="24"/>
          <w:szCs w:val="24"/>
        </w:rPr>
        <w:t xml:space="preserve"> Surtido de productos.</w:t>
      </w:r>
    </w:p>
    <w:p w14:paraId="697B53D8" w14:textId="392F0610" w:rsidR="001453D6" w:rsidRPr="00684C2D" w:rsidRDefault="002B59E6" w:rsidP="002B59E6">
      <w:pPr>
        <w:spacing w:after="200" w:line="240" w:lineRule="auto"/>
        <w:rPr>
          <w:rFonts w:eastAsia="Calibri"/>
          <w:color w:val="444444"/>
          <w:sz w:val="24"/>
          <w:szCs w:val="24"/>
        </w:rPr>
      </w:pPr>
      <w:r>
        <w:rPr>
          <w:rFonts w:eastAsia="Calibri"/>
          <w:color w:val="444444"/>
          <w:sz w:val="24"/>
          <w:szCs w:val="24"/>
        </w:rPr>
        <w:t xml:space="preserve">Actualmente estudiando ingeniería mecánica,  manejo básico de Autocad, soliworks y </w:t>
      </w:r>
      <w:r w:rsidR="00127DCE">
        <w:rPr>
          <w:rFonts w:eastAsia="Calibri"/>
          <w:color w:val="444444"/>
          <w:sz w:val="24"/>
          <w:szCs w:val="24"/>
        </w:rPr>
        <w:t>invento, comandos básicos..</w:t>
      </w:r>
    </w:p>
    <w:p w14:paraId="2A62D763" w14:textId="337E28F0" w:rsidR="00075775" w:rsidRPr="007F7FAA" w:rsidRDefault="00075775" w:rsidP="004403AC">
      <w:pPr>
        <w:rPr>
          <w:lang w:val="es-CO"/>
        </w:rPr>
      </w:pPr>
    </w:p>
    <w:p w14:paraId="48FEC0EB" w14:textId="703BC7EB" w:rsidR="00075775" w:rsidRPr="00AC0BDE" w:rsidRDefault="00075775" w:rsidP="00AC0BDE">
      <w:pPr>
        <w:pStyle w:val="Sinespaciado"/>
        <w:jc w:val="center"/>
        <w:rPr>
          <w:rFonts w:eastAsia="Calibri"/>
          <w:color w:val="444444"/>
          <w:sz w:val="24"/>
          <w:szCs w:val="24"/>
        </w:rPr>
      </w:pPr>
    </w:p>
    <w:p w14:paraId="40716653" w14:textId="2D67D113" w:rsidR="00075775" w:rsidRDefault="00BE2E1D" w:rsidP="00075775">
      <w:pPr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 w:rsidRPr="00F63E3A">
        <w:rPr>
          <w:rFonts w:ascii="Calibri" w:eastAsia="Calibri" w:hAnsi="Calibri" w:cs="Calibri"/>
          <w:bCs/>
          <w:noProof/>
          <w:color w:val="444444"/>
          <w:sz w:val="24"/>
          <w:szCs w:val="24"/>
          <w:lang w:val="en-US" w:eastAsia="en-US"/>
        </w:rPr>
        <w:drawing>
          <wp:inline distT="0" distB="0" distL="0" distR="0" wp14:anchorId="02CCA2F8" wp14:editId="7F94A821">
            <wp:extent cx="5581650" cy="19050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457F81" w14:textId="77777777" w:rsidR="00BE2E1D" w:rsidRDefault="00BE2E1D" w:rsidP="00BE2E1D">
      <w:pPr>
        <w:spacing w:line="240" w:lineRule="auto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14:paraId="68C6E417" w14:textId="40D5F38D" w:rsidR="004A3F13" w:rsidRDefault="00777DB4" w:rsidP="00BE2E1D">
      <w:pPr>
        <w:spacing w:line="240" w:lineRule="auto"/>
        <w:rPr>
          <w:rFonts w:ascii="Calibri" w:eastAsia="Calibri" w:hAnsi="Calibri" w:cs="Calibri"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</w:t>
      </w:r>
      <w:r w:rsidR="00100CF5" w:rsidRPr="00813F06">
        <w:rPr>
          <w:rFonts w:ascii="Calibri" w:eastAsia="Calibri" w:hAnsi="Calibri" w:cs="Calibri"/>
          <w:color w:val="1F497D" w:themeColor="text2"/>
          <w:sz w:val="24"/>
          <w:szCs w:val="24"/>
        </w:rPr>
        <w:t>EXPERIENCIA</w:t>
      </w:r>
      <w:r w:rsidR="004A3F13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LABORAL</w:t>
      </w:r>
    </w:p>
    <w:p w14:paraId="3A4B56F4" w14:textId="77777777" w:rsidR="00174AF2" w:rsidRDefault="00174AF2" w:rsidP="00FE0D7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14:paraId="73E4918C" w14:textId="12B49EC0" w:rsidR="00294B34" w:rsidRDefault="00F230F3" w:rsidP="00FE0D7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                                        </w:t>
      </w:r>
    </w:p>
    <w:p w14:paraId="363AD809" w14:textId="7BA9DBAE" w:rsidR="00F230F3" w:rsidRDefault="00F230F3" w:rsidP="00FE0D7D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       </w:t>
      </w:r>
      <w:r w:rsidR="00174AF2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                   </w:t>
      </w: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ACERMETALICAS</w:t>
      </w:r>
    </w:p>
    <w:p w14:paraId="4C3FC299" w14:textId="2994099A" w:rsidR="00F230F3" w:rsidRDefault="00F230F3" w:rsidP="00FE0D7D">
      <w:pPr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</w:t>
      </w:r>
      <w:r w:rsidR="00174AF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</w:t>
      </w:r>
      <w:r w:rsidR="00FB13B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</w:t>
      </w:r>
      <w:r w:rsidRPr="00294B34">
        <w:rPr>
          <w:rFonts w:ascii="Calibri" w:eastAsia="Calibri" w:hAnsi="Calibri" w:cs="Calibri"/>
          <w:b/>
          <w:bCs/>
          <w:color w:val="444444"/>
          <w:sz w:val="24"/>
          <w:szCs w:val="24"/>
        </w:rPr>
        <w:t>CARGO: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>
        <w:rPr>
          <w:rFonts w:eastAsia="Calibri"/>
          <w:color w:val="444444"/>
          <w:sz w:val="24"/>
          <w:szCs w:val="24"/>
        </w:rPr>
        <w:t>Aprendiz Sena</w:t>
      </w:r>
    </w:p>
    <w:p w14:paraId="4B511E1A" w14:textId="41993959" w:rsidR="00F230F3" w:rsidRDefault="00F230F3" w:rsidP="00F230F3">
      <w:pPr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</w:t>
      </w:r>
      <w:r w:rsidR="00174AF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</w:t>
      </w:r>
      <w:r w:rsidR="00FB13BF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</w:t>
      </w:r>
      <w:r w:rsidRPr="00294B34">
        <w:rPr>
          <w:rFonts w:ascii="Calibri" w:eastAsia="Calibri" w:hAnsi="Calibri" w:cs="Calibri"/>
          <w:b/>
          <w:bCs/>
          <w:color w:val="444444"/>
          <w:sz w:val="24"/>
          <w:szCs w:val="24"/>
        </w:rPr>
        <w:t>FUNCIONES: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Pr="00F230F3">
        <w:rPr>
          <w:rFonts w:eastAsia="Calibri"/>
          <w:color w:val="444444"/>
          <w:sz w:val="24"/>
          <w:szCs w:val="24"/>
        </w:rPr>
        <w:t>Auxiliar de soldadura</w:t>
      </w:r>
    </w:p>
    <w:p w14:paraId="3B5702CC" w14:textId="4D52CB16" w:rsidR="00F230F3" w:rsidRPr="00F230F3" w:rsidRDefault="00F230F3" w:rsidP="00F230F3">
      <w:pPr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 w:rsidRPr="00F230F3">
        <w:rPr>
          <w:rFonts w:eastAsia="Calibri"/>
          <w:color w:val="444444"/>
          <w:sz w:val="24"/>
          <w:szCs w:val="24"/>
        </w:rPr>
        <w:t xml:space="preserve">             </w:t>
      </w:r>
      <w:r w:rsidR="00174AF2">
        <w:rPr>
          <w:rFonts w:eastAsia="Calibri"/>
          <w:color w:val="444444"/>
          <w:sz w:val="24"/>
          <w:szCs w:val="24"/>
        </w:rPr>
        <w:t xml:space="preserve">            </w:t>
      </w:r>
      <w:r w:rsidR="00FB13BF">
        <w:rPr>
          <w:rFonts w:eastAsia="Calibri"/>
          <w:color w:val="444444"/>
          <w:sz w:val="24"/>
          <w:szCs w:val="24"/>
        </w:rPr>
        <w:t xml:space="preserve"> </w:t>
      </w:r>
      <w:r w:rsidRPr="00F230F3">
        <w:rPr>
          <w:rFonts w:eastAsia="Calibri"/>
          <w:color w:val="444444"/>
          <w:sz w:val="24"/>
          <w:szCs w:val="24"/>
        </w:rPr>
        <w:t>6 meses</w:t>
      </w:r>
    </w:p>
    <w:p w14:paraId="15A7A839" w14:textId="5BED5D56" w:rsidR="00F230F3" w:rsidRPr="00F230F3" w:rsidRDefault="00F230F3" w:rsidP="00FE0D7D">
      <w:pPr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</w:p>
    <w:p w14:paraId="2EB9CC0D" w14:textId="749532EE" w:rsidR="00F230F3" w:rsidRDefault="00F230F3" w:rsidP="00E24FFF">
      <w:pPr>
        <w:spacing w:line="240" w:lineRule="auto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14:paraId="307E770A" w14:textId="77777777" w:rsidR="00F230F3" w:rsidRDefault="00F230F3" w:rsidP="00FE0D7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14:paraId="5062653C" w14:textId="24DDF73D" w:rsidR="00294B34" w:rsidRDefault="00294B34" w:rsidP="00294B34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      </w:t>
      </w:r>
      <w:r w:rsidR="00174AF2"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                    </w:t>
      </w: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</w:t>
      </w:r>
      <w:r w:rsidR="00F230F3">
        <w:rPr>
          <w:rFonts w:ascii="Calibri" w:eastAsia="Calibri" w:hAnsi="Calibri" w:cs="Calibri"/>
          <w:b/>
          <w:bCs/>
          <w:color w:val="444444"/>
          <w:sz w:val="24"/>
          <w:szCs w:val="24"/>
        </w:rPr>
        <w:t>ACERMETALICAS</w:t>
      </w:r>
    </w:p>
    <w:p w14:paraId="69D2A1BC" w14:textId="2D43B556" w:rsidR="00294B34" w:rsidRDefault="00174AF2" w:rsidP="00294B34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           </w:t>
      </w:r>
      <w:r w:rsidR="00294B34">
        <w:rPr>
          <w:rFonts w:ascii="Calibri" w:eastAsia="Calibri" w:hAnsi="Calibri" w:cs="Calibri"/>
          <w:color w:val="444444"/>
          <w:sz w:val="24"/>
          <w:szCs w:val="24"/>
        </w:rPr>
        <w:t xml:space="preserve">            </w:t>
      </w:r>
      <w:r w:rsidR="00294B34" w:rsidRPr="00294B34">
        <w:rPr>
          <w:rFonts w:ascii="Calibri" w:eastAsia="Calibri" w:hAnsi="Calibri" w:cs="Calibri"/>
          <w:b/>
          <w:bCs/>
          <w:color w:val="444444"/>
          <w:sz w:val="24"/>
          <w:szCs w:val="24"/>
        </w:rPr>
        <w:t>CARGO:</w:t>
      </w:r>
      <w:r w:rsidR="00294B34"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F230F3">
        <w:rPr>
          <w:rFonts w:eastAsia="Calibri"/>
          <w:color w:val="444444"/>
          <w:sz w:val="24"/>
          <w:szCs w:val="24"/>
        </w:rPr>
        <w:t>Soldador</w:t>
      </w:r>
    </w:p>
    <w:p w14:paraId="50939B90" w14:textId="615D1063" w:rsidR="00294B34" w:rsidRDefault="00174AF2" w:rsidP="00174AF2">
      <w:pPr>
        <w:spacing w:line="240" w:lineRule="auto"/>
        <w:ind w:left="1620" w:hanging="1620"/>
        <w:jc w:val="both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 </w:t>
      </w:r>
      <w:r w:rsidR="00294B34">
        <w:rPr>
          <w:rFonts w:ascii="Calibri" w:eastAsia="Calibri" w:hAnsi="Calibri" w:cs="Calibri"/>
          <w:color w:val="444444"/>
          <w:sz w:val="24"/>
          <w:szCs w:val="24"/>
        </w:rPr>
        <w:t xml:space="preserve">                      </w:t>
      </w:r>
      <w:r w:rsidR="00294B34" w:rsidRPr="00294B34">
        <w:rPr>
          <w:rFonts w:ascii="Calibri" w:eastAsia="Calibri" w:hAnsi="Calibri" w:cs="Calibri"/>
          <w:b/>
          <w:bCs/>
          <w:color w:val="444444"/>
          <w:sz w:val="24"/>
          <w:szCs w:val="24"/>
        </w:rPr>
        <w:t>FUNCIONES: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eastAsia="Calibri"/>
          <w:color w:val="444444"/>
          <w:sz w:val="24"/>
          <w:szCs w:val="24"/>
        </w:rPr>
        <w:t xml:space="preserve">Armar proyectos de </w:t>
      </w:r>
      <w:r w:rsidR="00F230F3">
        <w:rPr>
          <w:rFonts w:eastAsia="Calibri"/>
          <w:color w:val="444444"/>
          <w:sz w:val="24"/>
          <w:szCs w:val="24"/>
        </w:rPr>
        <w:t xml:space="preserve">inmobiliaria metálica respecto a       </w:t>
      </w:r>
      <w:r w:rsidR="00B35F0C">
        <w:rPr>
          <w:rFonts w:eastAsia="Calibri"/>
          <w:color w:val="444444"/>
          <w:sz w:val="24"/>
          <w:szCs w:val="24"/>
        </w:rPr>
        <w:t xml:space="preserve">    </w:t>
      </w:r>
      <w:r>
        <w:rPr>
          <w:rFonts w:eastAsia="Calibri"/>
          <w:color w:val="444444"/>
          <w:sz w:val="24"/>
          <w:szCs w:val="24"/>
        </w:rPr>
        <w:t xml:space="preserve">         </w:t>
      </w:r>
      <w:r w:rsidR="00F230F3">
        <w:rPr>
          <w:rFonts w:eastAsia="Calibri"/>
          <w:color w:val="444444"/>
          <w:sz w:val="24"/>
          <w:szCs w:val="24"/>
        </w:rPr>
        <w:t>información de planos.</w:t>
      </w:r>
    </w:p>
    <w:p w14:paraId="49C3BD3A" w14:textId="19370686" w:rsidR="00294B34" w:rsidRPr="00294B34" w:rsidRDefault="00294B34" w:rsidP="00174AF2">
      <w:pPr>
        <w:spacing w:line="240" w:lineRule="auto"/>
        <w:rPr>
          <w:rFonts w:eastAsia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                       </w:t>
      </w:r>
      <w:r w:rsidRPr="00294B34">
        <w:rPr>
          <w:rFonts w:ascii="Calibri" w:eastAsia="Calibri" w:hAnsi="Calibri" w:cs="Calibri"/>
          <w:b/>
          <w:bCs/>
          <w:color w:val="444444"/>
          <w:sz w:val="24"/>
          <w:szCs w:val="24"/>
        </w:rPr>
        <w:t>JEFE INMEDIATO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: </w:t>
      </w:r>
      <w:r w:rsidR="00F230F3">
        <w:rPr>
          <w:rFonts w:eastAsia="Calibri"/>
          <w:color w:val="444444"/>
          <w:sz w:val="24"/>
          <w:szCs w:val="24"/>
        </w:rPr>
        <w:t>Ciro Acosta</w:t>
      </w:r>
    </w:p>
    <w:p w14:paraId="753F32B5" w14:textId="2B8D5AED" w:rsidR="00294B34" w:rsidRPr="00294B34" w:rsidRDefault="00294B34" w:rsidP="00174AF2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 w:rsidRPr="00294B34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</w:t>
      </w:r>
      <w:r w:rsidR="00174AF2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</w:t>
      </w:r>
      <w:r w:rsidRPr="00294B34">
        <w:rPr>
          <w:rFonts w:ascii="Calibri" w:eastAsia="Calibri" w:hAnsi="Calibri" w:cs="Calibri"/>
          <w:b/>
          <w:bCs/>
          <w:color w:val="444444"/>
          <w:sz w:val="24"/>
          <w:szCs w:val="24"/>
        </w:rPr>
        <w:t>TEL: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F230F3">
        <w:rPr>
          <w:rFonts w:eastAsia="Calibri"/>
          <w:color w:val="444444"/>
          <w:sz w:val="24"/>
          <w:szCs w:val="24"/>
        </w:rPr>
        <w:t>311-589-4665</w:t>
      </w:r>
    </w:p>
    <w:p w14:paraId="75091E36" w14:textId="70FFF3FA" w:rsidR="00294B34" w:rsidRPr="00294B34" w:rsidRDefault="00294B34" w:rsidP="00294B34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444444"/>
          <w:sz w:val="24"/>
          <w:szCs w:val="24"/>
        </w:rPr>
        <w:t xml:space="preserve">         </w:t>
      </w:r>
      <w:r w:rsidR="00174AF2">
        <w:rPr>
          <w:rFonts w:ascii="Calibri" w:eastAsia="Calibri" w:hAnsi="Calibri" w:cs="Calibri"/>
          <w:color w:val="444444"/>
          <w:sz w:val="24"/>
          <w:szCs w:val="24"/>
        </w:rPr>
        <w:t xml:space="preserve">                      </w:t>
      </w:r>
      <w:r>
        <w:rPr>
          <w:rFonts w:ascii="Calibri" w:eastAsia="Calibri" w:hAnsi="Calibri" w:cs="Calibri"/>
          <w:color w:val="444444"/>
          <w:sz w:val="24"/>
          <w:szCs w:val="24"/>
        </w:rPr>
        <w:t xml:space="preserve"> </w:t>
      </w:r>
      <w:r w:rsidR="00F230F3">
        <w:rPr>
          <w:rFonts w:eastAsia="Calibri"/>
          <w:color w:val="444444"/>
          <w:sz w:val="24"/>
          <w:szCs w:val="24"/>
        </w:rPr>
        <w:t>3 años actualmente</w:t>
      </w:r>
    </w:p>
    <w:p w14:paraId="10F09CAF" w14:textId="77777777" w:rsidR="00294B34" w:rsidRDefault="00294B34" w:rsidP="00FE0D7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14:paraId="0EE28828" w14:textId="654366F7" w:rsidR="004A3F13" w:rsidRDefault="00BE2E1D" w:rsidP="00FE0D7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5D1FF80" wp14:editId="4443AF4F">
            <wp:extent cx="5581650" cy="1905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AF509" w14:textId="77777777" w:rsidR="00BE2E1D" w:rsidRDefault="004A3F13" w:rsidP="00BE2E1D">
      <w:pPr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                         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</w:t>
      </w:r>
      <w:r w:rsidR="00C808B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</w:t>
      </w:r>
    </w:p>
    <w:p w14:paraId="1721CB07" w14:textId="18EDD181" w:rsidR="0038434D" w:rsidRPr="00BE2E1D" w:rsidRDefault="0038434D" w:rsidP="00BE2E1D">
      <w:pPr>
        <w:spacing w:line="240" w:lineRule="auto"/>
        <w:ind w:left="1620" w:hanging="1620"/>
        <w:rPr>
          <w:rFonts w:eastAsia="Calibri"/>
          <w:color w:val="444444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>REFERENCIAS PERSONALES</w:t>
      </w:r>
    </w:p>
    <w:p w14:paraId="65B3059A" w14:textId="1FEAE440" w:rsidR="0038434D" w:rsidRDefault="0038434D" w:rsidP="0038434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</w:p>
    <w:p w14:paraId="11433608" w14:textId="2DA3036A" w:rsidR="0038434D" w:rsidRDefault="0038434D" w:rsidP="0038434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                                           </w:t>
      </w:r>
      <w:r w:rsidR="00E24FFF">
        <w:rPr>
          <w:rFonts w:ascii="Calibri" w:eastAsia="Calibri" w:hAnsi="Calibri" w:cs="Calibri"/>
          <w:b/>
          <w:bCs/>
          <w:color w:val="444444"/>
          <w:sz w:val="24"/>
          <w:szCs w:val="24"/>
        </w:rPr>
        <w:t>CAMILO FONSECA</w:t>
      </w:r>
    </w:p>
    <w:p w14:paraId="2404FF84" w14:textId="35FF44AB" w:rsidR="00C808B0" w:rsidRDefault="00C808B0" w:rsidP="0038434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>
        <w:rPr>
          <w:rFonts w:ascii="Calibri" w:eastAsia="Calibri" w:hAnsi="Calibri" w:cs="Calibri"/>
          <w:color w:val="1F497D" w:themeColor="text2"/>
          <w:sz w:val="24"/>
          <w:szCs w:val="24"/>
        </w:rPr>
        <w:lastRenderedPageBreak/>
        <w:t xml:space="preserve">                                           </w:t>
      </w:r>
      <w:r w:rsidRPr="00FA4B88">
        <w:rPr>
          <w:rFonts w:eastAsia="Calibri"/>
          <w:color w:val="444444"/>
          <w:sz w:val="24"/>
          <w:szCs w:val="24"/>
        </w:rPr>
        <w:t xml:space="preserve"> </w:t>
      </w:r>
      <w:r w:rsidR="00E24FFF">
        <w:rPr>
          <w:rFonts w:eastAsia="Calibri"/>
          <w:color w:val="444444"/>
          <w:sz w:val="24"/>
          <w:szCs w:val="24"/>
        </w:rPr>
        <w:t>Auxiliar Administrativo en WMS</w:t>
      </w:r>
    </w:p>
    <w:p w14:paraId="6EC60868" w14:textId="77F1E910" w:rsidR="00C808B0" w:rsidRDefault="00C808B0" w:rsidP="0038434D">
      <w:pPr>
        <w:spacing w:line="240" w:lineRule="auto"/>
        <w:ind w:left="1620" w:hanging="1620"/>
        <w:rPr>
          <w:rFonts w:ascii="Calibri" w:eastAsia="Calibri" w:hAnsi="Calibri" w:cs="Calibri"/>
          <w:color w:val="1F497D" w:themeColor="text2"/>
          <w:sz w:val="24"/>
          <w:szCs w:val="24"/>
        </w:rPr>
      </w:pPr>
      <w:r w:rsidRPr="00C808B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              CEL:</w:t>
      </w:r>
      <w:r>
        <w:rPr>
          <w:rFonts w:ascii="Calibri" w:eastAsia="Calibri" w:hAnsi="Calibri" w:cs="Calibri"/>
          <w:color w:val="1F497D" w:themeColor="text2"/>
          <w:sz w:val="24"/>
          <w:szCs w:val="24"/>
        </w:rPr>
        <w:t xml:space="preserve"> </w:t>
      </w:r>
      <w:r w:rsidR="00E24FFF">
        <w:rPr>
          <w:rFonts w:eastAsia="Calibri"/>
          <w:color w:val="444444"/>
          <w:sz w:val="24"/>
          <w:szCs w:val="24"/>
        </w:rPr>
        <w:t>321-262-8852</w:t>
      </w:r>
    </w:p>
    <w:p w14:paraId="68390643" w14:textId="77777777" w:rsidR="0038434D" w:rsidRPr="0038434D" w:rsidRDefault="0038434D" w:rsidP="004A3F13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6803D19F" w14:textId="5BBFB6E7" w:rsidR="004A3F13" w:rsidRPr="005F26B1" w:rsidRDefault="0038434D" w:rsidP="005F26B1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         </w:t>
      </w:r>
      <w:r w:rsidR="00C808B0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CLAUDIA CAMACHO</w:t>
      </w:r>
    </w:p>
    <w:p w14:paraId="67F0FE78" w14:textId="19FA958E" w:rsidR="00C808B0" w:rsidRPr="00C808B0" w:rsidRDefault="00C808B0" w:rsidP="004A3F13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              </w:t>
      </w:r>
      <w:r w:rsidRPr="00FA4B88">
        <w:rPr>
          <w:rFonts w:eastAsia="Calibri"/>
          <w:color w:val="444444"/>
          <w:sz w:val="24"/>
          <w:szCs w:val="24"/>
        </w:rPr>
        <w:t>Asistente en administración PH</w:t>
      </w:r>
    </w:p>
    <w:p w14:paraId="3D482F8B" w14:textId="5730C108" w:rsidR="00C808B0" w:rsidRDefault="00C808B0" w:rsidP="004A3F13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                                           CEL: </w:t>
      </w:r>
      <w:r w:rsidRPr="00FA4B88">
        <w:rPr>
          <w:rFonts w:eastAsia="Calibri"/>
          <w:color w:val="444444"/>
          <w:sz w:val="24"/>
          <w:szCs w:val="24"/>
        </w:rPr>
        <w:t>320-755-1908</w:t>
      </w:r>
    </w:p>
    <w:p w14:paraId="58422BA5" w14:textId="7D9144C3" w:rsidR="004A3F13" w:rsidRDefault="004A3F13" w:rsidP="004A3F13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4907D54A" w14:textId="77777777" w:rsidR="004A3F13" w:rsidRDefault="004A3F13" w:rsidP="004A3F13">
      <w:pPr>
        <w:spacing w:line="240" w:lineRule="auto"/>
        <w:ind w:left="1620" w:hanging="1620"/>
        <w:rPr>
          <w:rFonts w:ascii="Calibri" w:eastAsia="Calibri" w:hAnsi="Calibri" w:cs="Calibri"/>
          <w:color w:val="444444"/>
          <w:sz w:val="24"/>
          <w:szCs w:val="24"/>
        </w:rPr>
      </w:pPr>
    </w:p>
    <w:p w14:paraId="65AF0FD5" w14:textId="77777777" w:rsidR="005143C8" w:rsidRDefault="005143C8" w:rsidP="00FE0D7D">
      <w:pPr>
        <w:spacing w:line="240" w:lineRule="auto"/>
        <w:ind w:left="1620"/>
        <w:rPr>
          <w:rFonts w:ascii="Calibri" w:eastAsia="Calibri" w:hAnsi="Calibri" w:cs="Calibri"/>
          <w:color w:val="444444"/>
          <w:sz w:val="24"/>
          <w:szCs w:val="24"/>
        </w:rPr>
      </w:pPr>
    </w:p>
    <w:p w14:paraId="0AFF144B" w14:textId="77777777" w:rsidR="00FE0D7D" w:rsidRDefault="00B47BF7">
      <w:pPr>
        <w:spacing w:line="240" w:lineRule="auto"/>
        <w:ind w:left="1440"/>
        <w:rPr>
          <w:rFonts w:ascii="Calibri" w:eastAsia="Calibri" w:hAnsi="Calibri" w:cs="Calibri"/>
          <w:b/>
          <w:bCs/>
          <w:color w:val="444444"/>
          <w:sz w:val="20"/>
          <w:szCs w:val="20"/>
        </w:rPr>
      </w:pPr>
    </w:p>
    <w:p w14:paraId="76BA3B76" w14:textId="1C11D478" w:rsidR="00FE0D7D" w:rsidRDefault="00B47BF7" w:rsidP="00FE0D7D">
      <w:pPr>
        <w:spacing w:line="240" w:lineRule="auto"/>
        <w:jc w:val="center"/>
        <w:rPr>
          <w:rFonts w:ascii="Calibri" w:eastAsia="Calibri" w:hAnsi="Calibri" w:cs="Calibri"/>
          <w:color w:val="999999"/>
          <w:sz w:val="18"/>
          <w:szCs w:val="20"/>
        </w:rPr>
      </w:pPr>
    </w:p>
    <w:p w14:paraId="1E4D3F15" w14:textId="7310CFEA" w:rsidR="00C808B0" w:rsidRPr="00C808B0" w:rsidRDefault="005F26B1" w:rsidP="00C808B0">
      <w:pPr>
        <w:rPr>
          <w:rFonts w:ascii="Calibri" w:eastAsia="Calibri" w:hAnsi="Calibri" w:cs="Calibri"/>
          <w:sz w:val="18"/>
          <w:szCs w:val="20"/>
        </w:rPr>
      </w:pPr>
      <w:r>
        <w:rPr>
          <w:rFonts w:ascii="Calibri" w:eastAsia="Calibri" w:hAnsi="Calibri" w:cs="Calibri"/>
          <w:noProof/>
          <w:color w:val="999999"/>
          <w:sz w:val="18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0A165" wp14:editId="0234C2D3">
                <wp:simplePos x="0" y="0"/>
                <wp:positionH relativeFrom="margin">
                  <wp:align>right</wp:align>
                </wp:positionH>
                <wp:positionV relativeFrom="paragraph">
                  <wp:posOffset>122085</wp:posOffset>
                </wp:positionV>
                <wp:extent cx="2457450" cy="19050"/>
                <wp:effectExtent l="0" t="0" r="19050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AAB42" id="Conector recto 8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42.3pt,9.6pt" to="335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" strokecolor="black [3040]">
                <w10:wrap anchorx="margin"/>
              </v:line>
            </w:pict>
          </mc:Fallback>
        </mc:AlternateContent>
      </w:r>
    </w:p>
    <w:p w14:paraId="1E5A3C2A" w14:textId="640FD78F" w:rsidR="00C808B0" w:rsidRPr="005F26B1" w:rsidRDefault="005F26B1" w:rsidP="005F26B1">
      <w:pPr>
        <w:tabs>
          <w:tab w:val="left" w:pos="5572"/>
        </w:tabs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sz w:val="18"/>
          <w:szCs w:val="20"/>
        </w:rPr>
        <w:tab/>
      </w:r>
      <w:r w:rsidRPr="005F26B1">
        <w:rPr>
          <w:rFonts w:ascii="Calibri" w:eastAsia="Calibri" w:hAnsi="Calibri" w:cs="Calibri"/>
          <w:b/>
          <w:bCs/>
          <w:sz w:val="24"/>
          <w:szCs w:val="24"/>
        </w:rPr>
        <w:t>ROBINSSON CAMACHO GONZALEZ</w:t>
      </w:r>
    </w:p>
    <w:p w14:paraId="4ECD63E9" w14:textId="75ED4362" w:rsidR="005F26B1" w:rsidRPr="00C808B0" w:rsidRDefault="005F26B1" w:rsidP="005F26B1">
      <w:pPr>
        <w:jc w:val="center"/>
        <w:rPr>
          <w:rFonts w:ascii="Calibri" w:eastAsia="Calibri" w:hAnsi="Calibri" w:cs="Calibri"/>
          <w:sz w:val="18"/>
          <w:szCs w:val="20"/>
        </w:rPr>
      </w:pPr>
      <w:r>
        <w:rPr>
          <w:rFonts w:ascii="Calibri" w:eastAsia="Calibri" w:hAnsi="Calibri" w:cs="Calibri"/>
          <w:sz w:val="18"/>
          <w:szCs w:val="20"/>
        </w:rPr>
        <w:t xml:space="preserve">                                                                                            </w:t>
      </w:r>
      <w:r w:rsidRPr="005F26B1">
        <w:rPr>
          <w:rFonts w:ascii="Calibri" w:eastAsia="Calibri" w:hAnsi="Calibri" w:cs="Calibri"/>
          <w:b/>
          <w:bCs/>
          <w:sz w:val="24"/>
          <w:szCs w:val="24"/>
        </w:rPr>
        <w:t>C.C.</w:t>
      </w:r>
      <w:r w:rsidR="00295480" w:rsidRPr="005F26B1">
        <w:rPr>
          <w:rFonts w:ascii="Calibri" w:eastAsia="Calibri" w:hAnsi="Calibri" w:cs="Calibri"/>
          <w:b/>
          <w:bCs/>
          <w:sz w:val="24"/>
          <w:szCs w:val="24"/>
        </w:rPr>
        <w:t>1. 070..</w:t>
      </w:r>
      <w:r w:rsidRPr="005F26B1">
        <w:rPr>
          <w:rFonts w:ascii="Calibri" w:eastAsia="Calibri" w:hAnsi="Calibri" w:cs="Calibri"/>
          <w:b/>
          <w:bCs/>
          <w:sz w:val="24"/>
          <w:szCs w:val="24"/>
        </w:rPr>
        <w:t>782.322</w:t>
      </w:r>
    </w:p>
    <w:sectPr w:rsidR="005F26B1" w:rsidRPr="00C808B0" w:rsidSect="003167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3E6C6" w14:textId="77777777" w:rsidR="00F6087C" w:rsidRDefault="00F6087C" w:rsidP="005F26B1">
      <w:pPr>
        <w:spacing w:line="240" w:lineRule="auto"/>
      </w:pPr>
      <w:r>
        <w:separator/>
      </w:r>
    </w:p>
  </w:endnote>
  <w:endnote w:type="continuationSeparator" w:id="0">
    <w:p w14:paraId="145A3A4F" w14:textId="77777777" w:rsidR="00F6087C" w:rsidRDefault="00F6087C" w:rsidP="005F26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DE2037" w14:textId="77777777" w:rsidR="00F6087C" w:rsidRDefault="00F6087C" w:rsidP="005F26B1">
      <w:pPr>
        <w:spacing w:line="240" w:lineRule="auto"/>
      </w:pPr>
      <w:r>
        <w:separator/>
      </w:r>
    </w:p>
  </w:footnote>
  <w:footnote w:type="continuationSeparator" w:id="0">
    <w:p w14:paraId="05635829" w14:textId="77777777" w:rsidR="00F6087C" w:rsidRDefault="00F6087C" w:rsidP="005F26B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removePersonalInformation/>
  <w:removeDateAndTime/>
  <w:embedSystemFonts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E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319"/>
    <w:rsid w:val="0003470A"/>
    <w:rsid w:val="00060724"/>
    <w:rsid w:val="00075775"/>
    <w:rsid w:val="00077597"/>
    <w:rsid w:val="00086F5C"/>
    <w:rsid w:val="00100CF5"/>
    <w:rsid w:val="00104EC4"/>
    <w:rsid w:val="00127DCE"/>
    <w:rsid w:val="001453D6"/>
    <w:rsid w:val="00174AF2"/>
    <w:rsid w:val="00211B48"/>
    <w:rsid w:val="00256331"/>
    <w:rsid w:val="0026608C"/>
    <w:rsid w:val="00294B34"/>
    <w:rsid w:val="002950D6"/>
    <w:rsid w:val="00295480"/>
    <w:rsid w:val="002B59E6"/>
    <w:rsid w:val="002F275A"/>
    <w:rsid w:val="002F6DB1"/>
    <w:rsid w:val="00306565"/>
    <w:rsid w:val="0031671A"/>
    <w:rsid w:val="00323319"/>
    <w:rsid w:val="003363F9"/>
    <w:rsid w:val="003540FD"/>
    <w:rsid w:val="0037292E"/>
    <w:rsid w:val="0038434D"/>
    <w:rsid w:val="0039744A"/>
    <w:rsid w:val="003B1D69"/>
    <w:rsid w:val="003C5155"/>
    <w:rsid w:val="003E6E63"/>
    <w:rsid w:val="00423A09"/>
    <w:rsid w:val="004403AC"/>
    <w:rsid w:val="00457ABB"/>
    <w:rsid w:val="00487E56"/>
    <w:rsid w:val="004A3F13"/>
    <w:rsid w:val="004C31D7"/>
    <w:rsid w:val="004F66E9"/>
    <w:rsid w:val="005143C8"/>
    <w:rsid w:val="00564414"/>
    <w:rsid w:val="00587378"/>
    <w:rsid w:val="005A0BA2"/>
    <w:rsid w:val="005A4A08"/>
    <w:rsid w:val="005C0E80"/>
    <w:rsid w:val="005C2630"/>
    <w:rsid w:val="005C45AE"/>
    <w:rsid w:val="005D4706"/>
    <w:rsid w:val="005F26B1"/>
    <w:rsid w:val="006647B8"/>
    <w:rsid w:val="00684C2D"/>
    <w:rsid w:val="006C1A82"/>
    <w:rsid w:val="006D3B37"/>
    <w:rsid w:val="006E083D"/>
    <w:rsid w:val="006E1892"/>
    <w:rsid w:val="006F074B"/>
    <w:rsid w:val="006F07DB"/>
    <w:rsid w:val="007777AD"/>
    <w:rsid w:val="00777DB4"/>
    <w:rsid w:val="007A25EA"/>
    <w:rsid w:val="007F7FAA"/>
    <w:rsid w:val="00813F06"/>
    <w:rsid w:val="008A0070"/>
    <w:rsid w:val="008C09A7"/>
    <w:rsid w:val="008E50E5"/>
    <w:rsid w:val="008E7E10"/>
    <w:rsid w:val="008F1B4F"/>
    <w:rsid w:val="0092666D"/>
    <w:rsid w:val="009459BF"/>
    <w:rsid w:val="00964182"/>
    <w:rsid w:val="009A4A5C"/>
    <w:rsid w:val="009E1500"/>
    <w:rsid w:val="009E3F7B"/>
    <w:rsid w:val="00A01758"/>
    <w:rsid w:val="00A41502"/>
    <w:rsid w:val="00A77B3E"/>
    <w:rsid w:val="00AB5A4D"/>
    <w:rsid w:val="00AC0BDE"/>
    <w:rsid w:val="00B35F0C"/>
    <w:rsid w:val="00B55DF2"/>
    <w:rsid w:val="00B61133"/>
    <w:rsid w:val="00B77ACE"/>
    <w:rsid w:val="00B8049E"/>
    <w:rsid w:val="00BE2E1D"/>
    <w:rsid w:val="00C144B0"/>
    <w:rsid w:val="00C15A96"/>
    <w:rsid w:val="00C7685F"/>
    <w:rsid w:val="00C808B0"/>
    <w:rsid w:val="00CD6092"/>
    <w:rsid w:val="00D04461"/>
    <w:rsid w:val="00D2586C"/>
    <w:rsid w:val="00D26EBB"/>
    <w:rsid w:val="00D435AE"/>
    <w:rsid w:val="00D5515C"/>
    <w:rsid w:val="00D634A9"/>
    <w:rsid w:val="00D94C2E"/>
    <w:rsid w:val="00DC134C"/>
    <w:rsid w:val="00E24FFF"/>
    <w:rsid w:val="00E466C0"/>
    <w:rsid w:val="00E60500"/>
    <w:rsid w:val="00E61221"/>
    <w:rsid w:val="00E82818"/>
    <w:rsid w:val="00F21C2D"/>
    <w:rsid w:val="00F230F3"/>
    <w:rsid w:val="00F31DF4"/>
    <w:rsid w:val="00F32B08"/>
    <w:rsid w:val="00F34FF5"/>
    <w:rsid w:val="00F6087C"/>
    <w:rsid w:val="00F63E3A"/>
    <w:rsid w:val="00F93024"/>
    <w:rsid w:val="00FA4B88"/>
    <w:rsid w:val="00FB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C1A9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71A"/>
    <w:pPr>
      <w:spacing w:line="276" w:lineRule="auto"/>
    </w:pPr>
    <w:rPr>
      <w:rFonts w:ascii="Arial" w:eastAsia="Arial" w:hAnsi="Arial" w:cs="Arial"/>
      <w:color w:val="000000"/>
      <w:sz w:val="22"/>
      <w:szCs w:val="22"/>
      <w:lang w:val="es-ES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04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049E"/>
    <w:rPr>
      <w:rFonts w:ascii="Tahoma" w:eastAsia="Arial" w:hAnsi="Tahoma" w:cs="Tahoma"/>
      <w:color w:val="000000"/>
      <w:sz w:val="16"/>
      <w:szCs w:val="16"/>
    </w:rPr>
  </w:style>
  <w:style w:type="table" w:styleId="Tablaconcuadrcula">
    <w:name w:val="Table Grid"/>
    <w:basedOn w:val="Tablanormal"/>
    <w:uiPriority w:val="59"/>
    <w:rsid w:val="006D3B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D94C2E"/>
    <w:pPr>
      <w:ind w:left="720"/>
      <w:contextualSpacing/>
    </w:pPr>
  </w:style>
  <w:style w:type="paragraph" w:styleId="Sinespaciado">
    <w:name w:val="No Spacing"/>
    <w:uiPriority w:val="1"/>
    <w:qFormat/>
    <w:rsid w:val="00AC0BDE"/>
    <w:rPr>
      <w:rFonts w:ascii="Arial" w:eastAsia="Arial" w:hAnsi="Arial" w:cs="Arial"/>
      <w:color w:val="000000"/>
      <w:sz w:val="22"/>
      <w:szCs w:val="2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F26B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26B1"/>
    <w:rPr>
      <w:rFonts w:ascii="Arial" w:eastAsia="Arial" w:hAnsi="Arial" w:cs="Arial"/>
      <w:color w:val="000000"/>
      <w:sz w:val="22"/>
      <w:szCs w:val="22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F26B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26B1"/>
    <w:rPr>
      <w:rFonts w:ascii="Arial" w:eastAsia="Arial" w:hAnsi="Arial" w:cs="Arial"/>
      <w:color w:val="000000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40.dotx" TargetMode="Externa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cv40.dotx</Template>
  <TotalTime>0</TotalTime>
  <Pages>3</Pages>
  <Words>254</Words>
  <Characters>3149</Characters>
  <Application>Microsoft Office Word</Application>
  <DocSecurity>0</DocSecurity>
  <Lines>26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john smith</vt:lpstr>
    </vt:vector>
  </TitlesOfParts>
  <LinksUpToDate>false</LinksUpToDate>
  <CharactersWithSpaces>3397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2009-04-22T19:24:00Z</cp:lastPrinted>
  <dcterms:created xsi:type="dcterms:W3CDTF">2021-02-24T01:15:00Z</dcterms:created>
  <dcterms:modified xsi:type="dcterms:W3CDTF">2021-02-24T01:15:00Z</dcterms:modified>
</cp:coreProperties>
</file>